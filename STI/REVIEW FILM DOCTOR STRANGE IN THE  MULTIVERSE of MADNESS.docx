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76916EB1" w14:textId="07915E77" w:rsidR="00FC1AEC" w:rsidRDefault="00BF7F02">
              <w:pPr>
                <w:pStyle w:val="Publishwithline"/>
              </w:pPr>
              <w:r>
                <w:t xml:space="preserve">REVIEW FILM </w:t>
              </w:r>
              <w:r w:rsidR="00151864">
                <w:t>D</w:t>
              </w:r>
              <w:r>
                <w:t>OCTO</w:t>
              </w:r>
              <w:r w:rsidR="00151864">
                <w:t xml:space="preserve">R STRANGE IN THE  </w:t>
              </w:r>
              <w:r>
                <w:t>MULTIVERSE of MADNESS</w:t>
              </w:r>
            </w:p>
          </w:sdtContent>
        </w:sdt>
        <w:p w14:paraId="44507443" w14:textId="77777777" w:rsidR="00FC1AEC" w:rsidRDefault="00FC1AEC">
          <w:pPr>
            <w:pStyle w:val="underline"/>
          </w:pPr>
        </w:p>
        <w:p w14:paraId="5D8900D6" w14:textId="77777777" w:rsidR="00FC1AEC" w:rsidRDefault="00000000">
          <w:pPr>
            <w:pStyle w:val="PadderBetweenControlandBody"/>
          </w:pPr>
        </w:p>
      </w:sdtContent>
    </w:sdt>
    <w:p w14:paraId="6BF1EB0E" w14:textId="087E32CB" w:rsidR="00FC1AEC" w:rsidRPr="000C15C3" w:rsidRDefault="00151864">
      <w:pPr>
        <w:rPr>
          <w:rFonts w:ascii="Verdana" w:hAnsi="Verdana"/>
          <w:color w:val="767171" w:themeColor="background2" w:themeShade="80"/>
          <w:szCs w:val="22"/>
        </w:rPr>
      </w:pPr>
      <w:r w:rsidRPr="000C15C3">
        <w:rPr>
          <w:rFonts w:ascii="Verdana" w:hAnsi="Verdana"/>
          <w:color w:val="767171" w:themeColor="background2" w:themeShade="80"/>
          <w:szCs w:val="22"/>
        </w:rPr>
        <w:t>Marvel Studio melanjutkan rangkaian filmnya di MARVEL CINEMATIC UNIVERSE dengan</w:t>
      </w:r>
      <w:r w:rsidRPr="000C15C3">
        <w:rPr>
          <w:rFonts w:ascii="Verdana" w:hAnsi="Verdana"/>
          <w:color w:val="767171" w:themeColor="background2" w:themeShade="80"/>
          <w:szCs w:val="22"/>
        </w:rPr>
        <w:t xml:space="preserve"> </w:t>
      </w:r>
      <w:r w:rsidR="00BF7F02" w:rsidRPr="000C15C3">
        <w:rPr>
          <w:rFonts w:ascii="Verdana" w:hAnsi="Verdana"/>
          <w:color w:val="767171" w:themeColor="background2" w:themeShade="80"/>
          <w:szCs w:val="22"/>
        </w:rPr>
        <w:t>film DOCTOR STRANGe IN THE MULTIVERSE of MADNESS</w:t>
      </w:r>
    </w:p>
    <w:p w14:paraId="10AAFD8C" w14:textId="77777777" w:rsidR="00797441" w:rsidRDefault="00BF7F02" w:rsidP="00BF7F02">
      <w:pPr>
        <w:rPr>
          <w:rFonts w:ascii="Verdana" w:hAnsi="Verdana"/>
          <w:color w:val="767171" w:themeColor="background2" w:themeShade="80"/>
          <w:szCs w:val="22"/>
        </w:rPr>
      </w:pPr>
      <w:r w:rsidRPr="000C15C3">
        <w:rPr>
          <w:rFonts w:ascii="Verdana" w:hAnsi="Verdana"/>
          <w:color w:val="767171" w:themeColor="background2" w:themeShade="80"/>
          <w:szCs w:val="22"/>
        </w:rPr>
        <w:t>Film yang merupakan lanjutan dari film doctor Strange pertama yang rilis tahun 2016,</w:t>
      </w:r>
    </w:p>
    <w:p w14:paraId="0CAF2A5B" w14:textId="4407A10D" w:rsidR="00797441" w:rsidRDefault="00797441">
      <w:pPr>
        <w:rPr>
          <w:rFonts w:ascii="Verdana" w:hAnsi="Verdana"/>
          <w:color w:val="767171" w:themeColor="background2" w:themeShade="80"/>
          <w:szCs w:val="22"/>
        </w:rPr>
      </w:pPr>
      <w:r>
        <w:rPr>
          <w:rFonts w:ascii="Verdana" w:hAnsi="Verdana"/>
          <w:color w:val="767171" w:themeColor="background2" w:themeShade="80"/>
          <w:szCs w:val="22"/>
        </w:rPr>
        <w:t>F</w:t>
      </w:r>
      <w:r w:rsidR="00BF7F02" w:rsidRPr="000C15C3">
        <w:rPr>
          <w:rFonts w:ascii="Verdana" w:hAnsi="Verdana"/>
          <w:color w:val="767171" w:themeColor="background2" w:themeShade="80"/>
          <w:szCs w:val="22"/>
        </w:rPr>
        <w:t>ilm DOCTOR STRANGe IN THE MULTIVERSE of MADNESS</w:t>
      </w:r>
      <w:r>
        <w:rPr>
          <w:rFonts w:ascii="Verdana" w:hAnsi="Verdana"/>
          <w:color w:val="767171" w:themeColor="background2" w:themeShade="80"/>
          <w:szCs w:val="22"/>
        </w:rPr>
        <w:t xml:space="preserve"> r</w:t>
      </w:r>
      <w:r w:rsidR="00BF7F02" w:rsidRPr="000C15C3">
        <w:rPr>
          <w:rFonts w:ascii="Verdana" w:hAnsi="Verdana"/>
          <w:color w:val="767171" w:themeColor="background2" w:themeShade="80"/>
          <w:szCs w:val="22"/>
        </w:rPr>
        <w:t>ilis pada bulan mei 2022,</w:t>
      </w:r>
    </w:p>
    <w:p w14:paraId="61848FAC" w14:textId="4D8AE0A3" w:rsidR="00055103" w:rsidRPr="000C15C3" w:rsidRDefault="00BF7F02">
      <w:pPr>
        <w:rPr>
          <w:rFonts w:ascii="Verdana" w:hAnsi="Verdana"/>
          <w:color w:val="767171" w:themeColor="background2" w:themeShade="80"/>
          <w:szCs w:val="22"/>
        </w:rPr>
      </w:pPr>
      <w:r w:rsidRPr="000C15C3">
        <w:rPr>
          <w:rFonts w:ascii="Verdana" w:hAnsi="Verdana"/>
          <w:color w:val="767171" w:themeColor="background2" w:themeShade="80"/>
          <w:szCs w:val="22"/>
        </w:rPr>
        <w:t>saya berkes</w:t>
      </w:r>
      <w:r w:rsidR="00055103" w:rsidRPr="000C15C3">
        <w:rPr>
          <w:rFonts w:ascii="Verdana" w:hAnsi="Verdana"/>
          <w:color w:val="767171" w:themeColor="background2" w:themeShade="80"/>
          <w:szCs w:val="22"/>
        </w:rPr>
        <w:t>e</w:t>
      </w:r>
      <w:r w:rsidRPr="000C15C3">
        <w:rPr>
          <w:rFonts w:ascii="Verdana" w:hAnsi="Verdana"/>
          <w:color w:val="767171" w:themeColor="background2" w:themeShade="80"/>
          <w:szCs w:val="22"/>
        </w:rPr>
        <w:t xml:space="preserve">mpatan nonton langsung </w:t>
      </w:r>
      <w:r w:rsidR="00797441">
        <w:rPr>
          <w:rFonts w:ascii="Verdana" w:hAnsi="Verdana"/>
          <w:color w:val="767171" w:themeColor="background2" w:themeShade="80"/>
          <w:szCs w:val="22"/>
        </w:rPr>
        <w:t>F</w:t>
      </w:r>
      <w:r w:rsidR="00055103" w:rsidRPr="000C15C3">
        <w:rPr>
          <w:rFonts w:ascii="Verdana" w:hAnsi="Verdana"/>
          <w:color w:val="767171" w:themeColor="background2" w:themeShade="80"/>
          <w:szCs w:val="22"/>
        </w:rPr>
        <w:t>ilm DOCTOR STRANGe IN THE MULTIVERSE of MADNESS</w:t>
      </w:r>
      <w:r w:rsidR="00055103" w:rsidRPr="000C15C3">
        <w:rPr>
          <w:rFonts w:ascii="Verdana" w:hAnsi="Verdana"/>
          <w:color w:val="767171" w:themeColor="background2" w:themeShade="80"/>
          <w:szCs w:val="22"/>
        </w:rPr>
        <w:t xml:space="preserve">  </w:t>
      </w:r>
      <w:r w:rsidRPr="000C15C3">
        <w:rPr>
          <w:rFonts w:ascii="Verdana" w:hAnsi="Verdana"/>
          <w:color w:val="767171" w:themeColor="background2" w:themeShade="80"/>
          <w:szCs w:val="22"/>
        </w:rPr>
        <w:t>di</w:t>
      </w:r>
      <w:r w:rsidR="00055103" w:rsidRPr="000C15C3">
        <w:rPr>
          <w:rFonts w:ascii="Verdana" w:hAnsi="Verdana"/>
          <w:color w:val="767171" w:themeColor="background2" w:themeShade="80"/>
          <w:szCs w:val="22"/>
        </w:rPr>
        <w:t xml:space="preserve"> </w:t>
      </w:r>
      <w:r w:rsidRPr="000C15C3">
        <w:rPr>
          <w:rFonts w:ascii="Verdana" w:hAnsi="Verdana"/>
          <w:color w:val="767171" w:themeColor="background2" w:themeShade="80"/>
          <w:szCs w:val="22"/>
        </w:rPr>
        <w:t>bioskop</w:t>
      </w:r>
      <w:r w:rsidR="00055103" w:rsidRPr="000C15C3">
        <w:rPr>
          <w:rFonts w:ascii="Verdana" w:hAnsi="Verdana"/>
          <w:color w:val="767171" w:themeColor="background2" w:themeShade="80"/>
          <w:szCs w:val="22"/>
        </w:rPr>
        <w:t xml:space="preserve"> </w:t>
      </w:r>
    </w:p>
    <w:p w14:paraId="5701DEA9" w14:textId="6B9F4650" w:rsidR="00055103" w:rsidRPr="000C15C3" w:rsidRDefault="00055103">
      <w:pPr>
        <w:rPr>
          <w:rFonts w:ascii="Verdana" w:hAnsi="Verdana"/>
          <w:color w:val="767171" w:themeColor="background2" w:themeShade="80"/>
          <w:szCs w:val="22"/>
        </w:rPr>
      </w:pPr>
      <w:r w:rsidRPr="000C15C3">
        <w:rPr>
          <w:rFonts w:ascii="Verdana" w:hAnsi="Verdana"/>
          <w:color w:val="767171" w:themeColor="background2" w:themeShade="80"/>
          <w:szCs w:val="22"/>
        </w:rPr>
        <w:t>Berikut ini adalah review singkat saya.</w:t>
      </w:r>
    </w:p>
    <w:p w14:paraId="0755734D" w14:textId="77777777" w:rsidR="0017452E" w:rsidRDefault="00055103">
      <w:pPr>
        <w:rPr>
          <w:rFonts w:ascii="Verdana" w:hAnsi="Verdana"/>
          <w:color w:val="767171" w:themeColor="background2" w:themeShade="80"/>
          <w:szCs w:val="22"/>
        </w:rPr>
      </w:pPr>
      <w:r w:rsidRPr="000C15C3">
        <w:rPr>
          <w:rFonts w:ascii="Verdana" w:hAnsi="Verdana"/>
          <w:noProof/>
          <w:color w:val="767171" w:themeColor="background2" w:themeShade="80"/>
          <w:szCs w:val="22"/>
        </w:rPr>
        <w:drawing>
          <wp:inline distT="0" distB="0" distL="0" distR="0" wp14:anchorId="7D910655" wp14:editId="24123562">
            <wp:extent cx="2025050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5C3">
        <w:rPr>
          <w:rFonts w:ascii="Verdana" w:hAnsi="Verdana"/>
          <w:color w:val="767171" w:themeColor="background2" w:themeShade="80"/>
          <w:szCs w:val="22"/>
        </w:rPr>
        <w:t xml:space="preserve">       </w:t>
      </w:r>
      <w:r w:rsidRPr="000C15C3">
        <w:rPr>
          <w:rFonts w:ascii="Verdana" w:hAnsi="Verdana"/>
          <w:noProof/>
          <w:color w:val="767171" w:themeColor="background2" w:themeShade="80"/>
          <w:szCs w:val="22"/>
        </w:rPr>
        <w:drawing>
          <wp:inline distT="0" distB="0" distL="0" distR="0" wp14:anchorId="0A3D508A" wp14:editId="5CBAE6A0">
            <wp:extent cx="2025050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5C3">
        <w:rPr>
          <w:rFonts w:ascii="Verdana" w:hAnsi="Verdana"/>
          <w:color w:val="767171" w:themeColor="background2" w:themeShade="80"/>
          <w:szCs w:val="22"/>
        </w:rPr>
        <w:t xml:space="preserve"> </w:t>
      </w:r>
    </w:p>
    <w:p w14:paraId="58596E69" w14:textId="6774CFD1" w:rsidR="00055103" w:rsidRPr="0017452E" w:rsidRDefault="00055103">
      <w:pPr>
        <w:rPr>
          <w:rFonts w:ascii="Verdana" w:hAnsi="Verdana"/>
          <w:color w:val="767171" w:themeColor="background2" w:themeShade="80"/>
          <w:sz w:val="18"/>
          <w:szCs w:val="18"/>
        </w:rPr>
      </w:pPr>
      <w:r w:rsidRPr="0017452E">
        <w:rPr>
          <w:rFonts w:ascii="Verdana" w:hAnsi="Verdana"/>
          <w:color w:val="767171" w:themeColor="background2" w:themeShade="80"/>
          <w:sz w:val="18"/>
          <w:szCs w:val="18"/>
        </w:rPr>
        <w:t>(antrian ramai dan mesin tiket rusak karena bertepatan dengan penayangan film KKN</w:t>
      </w:r>
      <w:r w:rsidRPr="0017452E">
        <w:rPr>
          <w:rFonts w:ascii="Verdana" w:hAnsi="Verdana"/>
          <w:color w:val="767171" w:themeColor="background2" w:themeShade="80"/>
          <w:sz w:val="18"/>
          <w:szCs w:val="18"/>
        </w:rPr>
        <w:t>)</w:t>
      </w:r>
    </w:p>
    <w:p w14:paraId="0B108D7D" w14:textId="6BA12E68" w:rsidR="001715E2" w:rsidRPr="0017452E" w:rsidRDefault="00055103" w:rsidP="00055103">
      <w:pPr>
        <w:rPr>
          <w:rFonts w:ascii="Verdana" w:hAnsi="Verdana"/>
          <w:color w:val="FF0000"/>
          <w:szCs w:val="22"/>
        </w:rPr>
      </w:pPr>
      <w:r w:rsidRPr="0017452E">
        <w:rPr>
          <w:rFonts w:ascii="Verdana" w:hAnsi="Verdana"/>
          <w:color w:val="FF0000"/>
          <w:szCs w:val="22"/>
        </w:rPr>
        <w:t>KONTEN INI MENGANDUNG SPOILER TENTANG FILM</w:t>
      </w:r>
    </w:p>
    <w:p w14:paraId="02C3307E" w14:textId="47D05E3F" w:rsidR="001715E2" w:rsidRDefault="001715E2" w:rsidP="00055103">
      <w:pPr>
        <w:rPr>
          <w:rFonts w:ascii="Verdana" w:hAnsi="Verdana"/>
          <w:color w:val="767171" w:themeColor="background2" w:themeShade="80"/>
          <w:szCs w:val="22"/>
        </w:rPr>
      </w:pPr>
      <w:r>
        <w:rPr>
          <w:rFonts w:ascii="Verdana" w:hAnsi="Verdana"/>
          <w:color w:val="767171" w:themeColor="background2" w:themeShade="80"/>
          <w:szCs w:val="22"/>
        </w:rPr>
        <w:t>Sebelum menonton film ini disarankan menonton terlebih dahulu series WandVision agar lebih nyambung</w:t>
      </w:r>
    </w:p>
    <w:p w14:paraId="1BC142ED" w14:textId="217E3BA7" w:rsidR="000C15C3" w:rsidRDefault="00055103" w:rsidP="00055103">
      <w:pPr>
        <w:rPr>
          <w:rFonts w:ascii="Verdana" w:hAnsi="Verdana"/>
          <w:color w:val="767171" w:themeColor="background2" w:themeShade="80"/>
          <w:szCs w:val="22"/>
        </w:rPr>
      </w:pPr>
      <w:r w:rsidRPr="000C15C3">
        <w:rPr>
          <w:rFonts w:ascii="Verdana" w:hAnsi="Verdana"/>
          <w:color w:val="767171" w:themeColor="background2" w:themeShade="80"/>
          <w:szCs w:val="22"/>
        </w:rPr>
        <w:t>Film diawali dengan scene dengan tempo cepat</w:t>
      </w:r>
      <w:r w:rsidR="00D81290" w:rsidRPr="000C15C3">
        <w:rPr>
          <w:rFonts w:ascii="Verdana" w:hAnsi="Verdana"/>
          <w:color w:val="767171" w:themeColor="background2" w:themeShade="80"/>
          <w:szCs w:val="22"/>
        </w:rPr>
        <w:t>,</w:t>
      </w:r>
    </w:p>
    <w:p w14:paraId="59A6AD51" w14:textId="77777777" w:rsidR="000C15C3" w:rsidRDefault="00D81290" w:rsidP="00055103">
      <w:pPr>
        <w:rPr>
          <w:rFonts w:ascii="Verdana" w:hAnsi="Verdana"/>
          <w:color w:val="767171" w:themeColor="background2" w:themeShade="80"/>
          <w:szCs w:val="22"/>
        </w:rPr>
      </w:pPr>
      <w:r w:rsidRPr="000C15C3">
        <w:rPr>
          <w:rFonts w:ascii="Verdana" w:hAnsi="Verdana"/>
          <w:color w:val="767171" w:themeColor="background2" w:themeShade="80"/>
          <w:szCs w:val="22"/>
        </w:rPr>
        <w:t>film yang mengusung tema multiverse atau antar semesta</w:t>
      </w:r>
    </w:p>
    <w:p w14:paraId="01BD46F5" w14:textId="77777777" w:rsidR="000C15C3" w:rsidRDefault="00D81290" w:rsidP="00055103">
      <w:pPr>
        <w:rPr>
          <w:rFonts w:ascii="Verdana" w:hAnsi="Verdana"/>
          <w:color w:val="767171" w:themeColor="background2" w:themeShade="80"/>
          <w:szCs w:val="22"/>
        </w:rPr>
      </w:pPr>
      <w:r w:rsidRPr="000C15C3">
        <w:rPr>
          <w:rFonts w:ascii="Verdana" w:hAnsi="Verdana"/>
          <w:color w:val="767171" w:themeColor="background2" w:themeShade="80"/>
          <w:szCs w:val="22"/>
        </w:rPr>
        <w:t xml:space="preserve"> berisi doctor strange yang mencegah misi Scarleth Witch mengambil anak dari versi dirinya dari semesta lain</w:t>
      </w:r>
    </w:p>
    <w:p w14:paraId="2397B533" w14:textId="77777777" w:rsidR="000C15C3" w:rsidRDefault="00D81290" w:rsidP="00055103">
      <w:pPr>
        <w:rPr>
          <w:rFonts w:ascii="Verdana" w:hAnsi="Verdana"/>
          <w:color w:val="767171" w:themeColor="background2" w:themeShade="80"/>
          <w:szCs w:val="22"/>
        </w:rPr>
      </w:pPr>
      <w:r w:rsidRPr="000C15C3">
        <w:rPr>
          <w:rFonts w:ascii="Verdana" w:hAnsi="Verdana"/>
          <w:color w:val="767171" w:themeColor="background2" w:themeShade="80"/>
          <w:szCs w:val="22"/>
        </w:rPr>
        <w:t xml:space="preserve"> menggunakan kekuatan America chaves yang diambil secara paksa,</w:t>
      </w:r>
    </w:p>
    <w:p w14:paraId="775E2914" w14:textId="77777777" w:rsidR="000C15C3" w:rsidRDefault="00D81290" w:rsidP="00055103">
      <w:pPr>
        <w:rPr>
          <w:rFonts w:ascii="Verdana" w:hAnsi="Verdana"/>
          <w:color w:val="767171" w:themeColor="background2" w:themeShade="80"/>
          <w:szCs w:val="22"/>
        </w:rPr>
      </w:pPr>
      <w:r w:rsidRPr="000C15C3">
        <w:rPr>
          <w:rFonts w:ascii="Verdana" w:hAnsi="Verdana"/>
          <w:color w:val="767171" w:themeColor="background2" w:themeShade="80"/>
          <w:szCs w:val="22"/>
        </w:rPr>
        <w:t>secara keseluruhan film ini cukup menghibur</w:t>
      </w:r>
      <w:r w:rsidR="000C15C3" w:rsidRPr="000C15C3">
        <w:rPr>
          <w:rFonts w:ascii="Verdana" w:hAnsi="Verdana"/>
          <w:color w:val="767171" w:themeColor="background2" w:themeShade="80"/>
          <w:szCs w:val="22"/>
        </w:rPr>
        <w:t xml:space="preserve"> dengan banyaknya tokoh yang mengejutkan banyak fans,</w:t>
      </w:r>
    </w:p>
    <w:p w14:paraId="24B39911" w14:textId="77777777" w:rsidR="000C15C3" w:rsidRDefault="000C15C3" w:rsidP="00055103">
      <w:pPr>
        <w:rPr>
          <w:rFonts w:ascii="Verdana" w:hAnsi="Verdana"/>
          <w:color w:val="767171" w:themeColor="background2" w:themeShade="80"/>
          <w:szCs w:val="22"/>
        </w:rPr>
      </w:pPr>
      <w:r w:rsidRPr="000C15C3">
        <w:rPr>
          <w:rFonts w:ascii="Verdana" w:hAnsi="Verdana"/>
          <w:color w:val="767171" w:themeColor="background2" w:themeShade="80"/>
          <w:szCs w:val="22"/>
        </w:rPr>
        <w:t>tapi banyak sekali tokoh yang hanya numpang lewat dan tidak digali dengan baik,</w:t>
      </w:r>
    </w:p>
    <w:p w14:paraId="44B6C8AF" w14:textId="77777777" w:rsidR="000C15C3" w:rsidRDefault="000C15C3" w:rsidP="00055103">
      <w:pPr>
        <w:rPr>
          <w:rFonts w:ascii="Verdana" w:hAnsi="Verdana"/>
          <w:color w:val="767171" w:themeColor="background2" w:themeShade="80"/>
          <w:szCs w:val="22"/>
        </w:rPr>
      </w:pPr>
      <w:r w:rsidRPr="000C15C3">
        <w:rPr>
          <w:rFonts w:ascii="Verdana" w:hAnsi="Verdana"/>
          <w:color w:val="767171" w:themeColor="background2" w:themeShade="80"/>
          <w:szCs w:val="22"/>
        </w:rPr>
        <w:t>dan tema multiverse yang diusung pun sperti hanya tempelan karena sangat sedikit porsinya</w:t>
      </w:r>
    </w:p>
    <w:p w14:paraId="605779AE" w14:textId="2CB4E145" w:rsidR="000C15C3" w:rsidRDefault="000C15C3" w:rsidP="00055103">
      <w:pPr>
        <w:rPr>
          <w:rFonts w:ascii="Verdana" w:hAnsi="Verdana"/>
          <w:color w:val="767171" w:themeColor="background2" w:themeShade="80"/>
          <w:szCs w:val="22"/>
        </w:rPr>
      </w:pPr>
      <w:r w:rsidRPr="000C15C3">
        <w:rPr>
          <w:rFonts w:ascii="Verdana" w:hAnsi="Verdana"/>
          <w:color w:val="767171" w:themeColor="background2" w:themeShade="80"/>
          <w:szCs w:val="22"/>
        </w:rPr>
        <w:t>dan tida se-wah yang di gaugkan Marvel Studio,</w:t>
      </w:r>
    </w:p>
    <w:p w14:paraId="65A5797E" w14:textId="63D8B656" w:rsidR="00055103" w:rsidRDefault="000C15C3" w:rsidP="00055103">
      <w:pPr>
        <w:rPr>
          <w:rFonts w:ascii="Verdana" w:hAnsi="Verdana"/>
          <w:color w:val="767171" w:themeColor="background2" w:themeShade="80"/>
          <w:szCs w:val="22"/>
        </w:rPr>
      </w:pPr>
      <w:r w:rsidRPr="000C15C3">
        <w:rPr>
          <w:rFonts w:ascii="Verdana" w:hAnsi="Verdana"/>
          <w:color w:val="767171" w:themeColor="background2" w:themeShade="80"/>
          <w:szCs w:val="22"/>
        </w:rPr>
        <w:t>meskipun begitu film ini masih nyaman untuk ditonton karena banyak tokoh kejutan yang dimunculkan untuk menghibur penggemar</w:t>
      </w:r>
    </w:p>
    <w:p w14:paraId="0BD7FB61" w14:textId="66F6D48B" w:rsidR="00797441" w:rsidRPr="000C15C3" w:rsidRDefault="00797441" w:rsidP="00055103">
      <w:pPr>
        <w:rPr>
          <w:rFonts w:ascii="Verdana" w:hAnsi="Verdana"/>
          <w:color w:val="767171" w:themeColor="background2" w:themeShade="80"/>
          <w:szCs w:val="22"/>
        </w:rPr>
      </w:pPr>
      <w:r>
        <w:rPr>
          <w:rFonts w:ascii="Verdana" w:hAnsi="Verdana"/>
          <w:color w:val="767171" w:themeColor="background2" w:themeShade="80"/>
          <w:szCs w:val="22"/>
        </w:rPr>
        <w:t>ditambah munculnya tokoh yang mengejutkan di akhir film menjadikan semakin menarik film selanjutnya</w:t>
      </w:r>
    </w:p>
    <w:p w14:paraId="6787E6C4" w14:textId="798D1DF0" w:rsidR="000C15C3" w:rsidRPr="000C15C3" w:rsidRDefault="000C15C3" w:rsidP="00055103">
      <w:pPr>
        <w:rPr>
          <w:rFonts w:ascii="Verdana" w:hAnsi="Verdana"/>
          <w:color w:val="767171" w:themeColor="background2" w:themeShade="80"/>
          <w:szCs w:val="22"/>
        </w:rPr>
      </w:pPr>
      <w:r w:rsidRPr="000C15C3">
        <w:rPr>
          <w:rFonts w:ascii="Verdana" w:hAnsi="Verdana"/>
          <w:noProof/>
          <w:color w:val="767171" w:themeColor="background2" w:themeShade="80"/>
          <w:szCs w:val="22"/>
        </w:rPr>
        <w:drawing>
          <wp:inline distT="0" distB="0" distL="0" distR="0" wp14:anchorId="35C26C76" wp14:editId="3CED6BD5">
            <wp:extent cx="2025050" cy="3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6FD3" w14:textId="5920B663" w:rsidR="00BF7F02" w:rsidRPr="00D81290" w:rsidRDefault="00BF7F02">
      <w:pPr>
        <w:rPr>
          <w:rFonts w:ascii="Verdana" w:hAnsi="Verdana"/>
          <w:szCs w:val="22"/>
        </w:rPr>
      </w:pPr>
      <w:r w:rsidRPr="00D81290">
        <w:rPr>
          <w:rFonts w:ascii="Verdana" w:hAnsi="Verdana"/>
          <w:szCs w:val="22"/>
        </w:rPr>
        <w:t xml:space="preserve"> </w:t>
      </w:r>
    </w:p>
    <w:sectPr w:rsidR="00BF7F02" w:rsidRPr="00D812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151864"/>
    <w:rsid w:val="00055103"/>
    <w:rsid w:val="000C15C3"/>
    <w:rsid w:val="00151864"/>
    <w:rsid w:val="001715E2"/>
    <w:rsid w:val="0017452E"/>
    <w:rsid w:val="004749F9"/>
    <w:rsid w:val="00797441"/>
    <w:rsid w:val="00BF7F02"/>
    <w:rsid w:val="00D81290"/>
    <w:rsid w:val="00FC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EBF7"/>
  <w15:docId w15:val="{9444C495-8000-4BC6-A550-C4825B11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en-ID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D9260-1FC2-4B1C-9C8A-64AA6FD5D016}"/>
      </w:docPartPr>
      <w:docPartBody>
        <w:p w:rsidR="00000000" w:rsidRDefault="00544265">
          <w:r w:rsidRPr="005D064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65"/>
    <w:rsid w:val="00544265"/>
    <w:rsid w:val="00DE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4265"/>
    <w:rPr>
      <w:color w:val="808080"/>
    </w:rPr>
  </w:style>
  <w:style w:type="paragraph" w:customStyle="1" w:styleId="A62D50F16DB943109FF3A700F1B20E79">
    <w:name w:val="A62D50F16DB943109FF3A700F1B20E79"/>
    <w:rsid w:val="00544265"/>
  </w:style>
  <w:style w:type="paragraph" w:customStyle="1" w:styleId="7447D64087FE4891945AD66F8567C49A">
    <w:name w:val="7447D64087FE4891945AD66F8567C49A"/>
    <w:rsid w:val="00544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REVIEW FILM DOCTOR STRANGE IN THE  MULTIVERSE of MADNESS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 maulana</dc:creator>
  <cp:keywords/>
  <dc:description/>
  <cp:lastModifiedBy>ferdiansyahmaulana1010@gmail.com</cp:lastModifiedBy>
  <cp:revision>4</cp:revision>
  <dcterms:created xsi:type="dcterms:W3CDTF">2022-10-23T12:25:00Z</dcterms:created>
  <dcterms:modified xsi:type="dcterms:W3CDTF">2022-10-23T13:12:00Z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7aa46cbc-551b-43e3-acf6-ca4bb4adabea</vt:lpwstr>
  </property>
</Properties>
</file>