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Verdana" w:hAnsi="Verdan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39E8D1AE" w14:textId="5DD6FDDE" w:rsidR="004C424A" w:rsidRDefault="00515980">
              <w:pPr>
                <w:pStyle w:val="Publishwithline"/>
              </w:pPr>
              <w:r w:rsidRPr="00D906A2">
                <w:rPr>
                  <w:rFonts w:ascii="Verdana" w:hAnsi="Verdana"/>
                </w:rPr>
                <w:t>CARA PESAN TIKET DI BIOSKOP NSC</w:t>
              </w:r>
            </w:p>
          </w:sdtContent>
        </w:sdt>
        <w:p w14:paraId="33C0E464" w14:textId="77777777" w:rsidR="004C424A" w:rsidRDefault="004C424A">
          <w:pPr>
            <w:pStyle w:val="underline"/>
          </w:pPr>
        </w:p>
        <w:p w14:paraId="0A06A48D" w14:textId="77777777" w:rsidR="004C424A" w:rsidRDefault="00380488">
          <w:pPr>
            <w:pStyle w:val="PadderBetweenControlandBody"/>
          </w:pPr>
        </w:p>
      </w:sdtContent>
    </w:sdt>
    <w:p w14:paraId="3BE36EFE" w14:textId="7ECACC89" w:rsidR="004C424A" w:rsidRDefault="00515980">
      <w:pPr>
        <w:rPr>
          <w:rFonts w:ascii="Verdana" w:hAnsi="Verdana"/>
        </w:rPr>
      </w:pPr>
      <w:r>
        <w:rPr>
          <w:rFonts w:ascii="Verdana" w:hAnsi="Verdana"/>
        </w:rPr>
        <w:t>BIOSKOP MERUPAKAN TEMPAT MENONTON FILM BAIK FILM LOKAL MAUPUN FILM LUAR</w:t>
      </w:r>
    </w:p>
    <w:p w14:paraId="45159E21" w14:textId="793A75C6" w:rsidR="00515980" w:rsidRDefault="00515980">
      <w:pPr>
        <w:rPr>
          <w:rFonts w:ascii="Verdana" w:hAnsi="Verdana"/>
        </w:rPr>
      </w:pPr>
      <w:r>
        <w:rPr>
          <w:rFonts w:ascii="Verdana" w:hAnsi="Verdana"/>
        </w:rPr>
        <w:t xml:space="preserve">DI INDONESIA BANYAK SEKALI MACAM </w:t>
      </w:r>
      <w:proofErr w:type="spellStart"/>
      <w:r>
        <w:rPr>
          <w:rFonts w:ascii="Verdana" w:hAnsi="Verdana"/>
        </w:rPr>
        <w:t>MACAM</w:t>
      </w:r>
      <w:proofErr w:type="spellEnd"/>
      <w:r>
        <w:rPr>
          <w:rFonts w:ascii="Verdana" w:hAnsi="Verdana"/>
        </w:rPr>
        <w:t xml:space="preserve"> BISOKOP SEPERTI </w:t>
      </w:r>
      <w:proofErr w:type="gramStart"/>
      <w:r>
        <w:rPr>
          <w:rFonts w:ascii="Verdana" w:hAnsi="Verdana"/>
        </w:rPr>
        <w:t>XXI,CINEPOLIS</w:t>
      </w:r>
      <w:proofErr w:type="gramEnd"/>
      <w:r>
        <w:rPr>
          <w:rFonts w:ascii="Verdana" w:hAnsi="Verdana"/>
        </w:rPr>
        <w:t>,CGV,NSC DLL</w:t>
      </w:r>
    </w:p>
    <w:p w14:paraId="52C51800" w14:textId="0FB83148" w:rsidR="00515980" w:rsidRDefault="00515980">
      <w:pPr>
        <w:rPr>
          <w:rFonts w:ascii="Verdana" w:hAnsi="Verdana"/>
        </w:rPr>
      </w:pPr>
      <w:r>
        <w:rPr>
          <w:rFonts w:ascii="Verdana" w:hAnsi="Verdana"/>
        </w:rPr>
        <w:t>TAPI BANYAK ORANG YANG MASIH BINGUNG BAGAIMANA CARA MEMESAN TIKET FILM DI BIOSKOP</w:t>
      </w:r>
    </w:p>
    <w:p w14:paraId="284750EE" w14:textId="6E35CAC8" w:rsidR="00515980" w:rsidRDefault="00515980">
      <w:pPr>
        <w:rPr>
          <w:rFonts w:ascii="Verdana" w:hAnsi="Verdana"/>
        </w:rPr>
      </w:pPr>
      <w:r>
        <w:rPr>
          <w:rFonts w:ascii="Verdana" w:hAnsi="Verdana"/>
        </w:rPr>
        <w:t>KALI INI SAYA AKAN MEMBERIKAN TUTORIAL CARA PESAN TIKET DI BIOSKOP NSC SECARA OFFLINE</w:t>
      </w:r>
    </w:p>
    <w:p w14:paraId="32D78574" w14:textId="08E131F5" w:rsidR="00515980" w:rsidRDefault="00515980">
      <w:pPr>
        <w:rPr>
          <w:rFonts w:ascii="Verdana" w:hAnsi="Verdana"/>
        </w:rPr>
      </w:pPr>
      <w:r>
        <w:rPr>
          <w:rFonts w:ascii="Verdana" w:hAnsi="Verdana"/>
        </w:rPr>
        <w:t xml:space="preserve">BERIKUT INI ADALAH CARA MEMESAN TIKET FILM DI BIOSKOP </w:t>
      </w:r>
      <w:proofErr w:type="gramStart"/>
      <w:r>
        <w:rPr>
          <w:rFonts w:ascii="Verdana" w:hAnsi="Verdana"/>
        </w:rPr>
        <w:t>NSC :</w:t>
      </w:r>
      <w:proofErr w:type="gramEnd"/>
    </w:p>
    <w:p w14:paraId="424626D9" w14:textId="60A117B8" w:rsidR="00723461" w:rsidRDefault="0072346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F17DBFE" wp14:editId="728C8C15">
            <wp:extent cx="202505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6D9" w14:textId="47D9601D" w:rsidR="00515980" w:rsidRDefault="00515980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PILIH LOKASI BIOSKOP NSC YANG DITUJU</w:t>
      </w:r>
    </w:p>
    <w:p w14:paraId="05155A8D" w14:textId="79491D16" w:rsidR="00515980" w:rsidRDefault="00515980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CEK AKUN SOSIAL MEDIA BIOSKOP TERSEBUT</w:t>
      </w:r>
    </w:p>
    <w:p w14:paraId="04EDCC0F" w14:textId="4F7E16C4" w:rsidR="00515980" w:rsidRDefault="00515980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CEK JADWAL PENAYANGAN FILM PADA HARI YANG DIPILIH</w:t>
      </w:r>
    </w:p>
    <w:p w14:paraId="333C46B4" w14:textId="4F1EDDF4" w:rsidR="00515980" w:rsidRDefault="00285104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PERGI KE BIOSKOP </w:t>
      </w:r>
    </w:p>
    <w:p w14:paraId="5A03C0BD" w14:textId="3D3E857F" w:rsidR="00285104" w:rsidRDefault="00285104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LANGSUNG PERGI KE TEMPAT LOKET</w:t>
      </w:r>
    </w:p>
    <w:p w14:paraId="22943A05" w14:textId="11A79E84" w:rsidR="00285104" w:rsidRDefault="00285104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KATAKAN PADA PENJAGA INGIN MENONTON FILM APA DAN JAM BERAPA</w:t>
      </w:r>
    </w:p>
    <w:p w14:paraId="681A0E0E" w14:textId="77777777" w:rsidR="00285104" w:rsidRDefault="00285104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PILIH TEMPAT DUDUK</w:t>
      </w:r>
    </w:p>
    <w:p w14:paraId="3AE56E6A" w14:textId="77777777" w:rsidR="00285104" w:rsidRDefault="00285104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KARENA BIASANYA BELI TIKET AKAN TERMASUK VOUCHER MINUMAN,</w:t>
      </w:r>
    </w:p>
    <w:p w14:paraId="6678ECAB" w14:textId="0B312EB7" w:rsidR="00285104" w:rsidRDefault="00285104" w:rsidP="00285104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PILIH MINUMAN YANG </w:t>
      </w:r>
      <w:proofErr w:type="gramStart"/>
      <w:r>
        <w:rPr>
          <w:rFonts w:ascii="Verdana" w:hAnsi="Verdana"/>
        </w:rPr>
        <w:t>TERSEDIA(</w:t>
      </w:r>
      <w:proofErr w:type="gramEnd"/>
      <w:r>
        <w:rPr>
          <w:rFonts w:ascii="Verdana" w:hAnsi="Verdana"/>
        </w:rPr>
        <w:t>BIASANYA FRUITTEA,TEH KOTAK,DLL)</w:t>
      </w:r>
    </w:p>
    <w:p w14:paraId="09F86FE3" w14:textId="499E6E3D" w:rsidR="00285104" w:rsidRDefault="00285104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LAKUKAN PEMBAYARAN DAN TERIMA TIKET</w:t>
      </w:r>
    </w:p>
    <w:p w14:paraId="5DF7E96F" w14:textId="3527FBE5" w:rsidR="00723461" w:rsidRDefault="00723461" w:rsidP="0051598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SELESAI</w:t>
      </w:r>
    </w:p>
    <w:p w14:paraId="59F745B9" w14:textId="77777777" w:rsidR="00723461" w:rsidRDefault="00723461" w:rsidP="00334FEF">
      <w:pPr>
        <w:pStyle w:val="ListParagraph"/>
        <w:rPr>
          <w:rFonts w:ascii="Verdana" w:hAnsi="Verdana"/>
        </w:rPr>
      </w:pPr>
    </w:p>
    <w:p w14:paraId="7A4A1C0F" w14:textId="53474795" w:rsidR="00723461" w:rsidRDefault="00723461" w:rsidP="00723461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091FE49" wp14:editId="2021362C">
            <wp:extent cx="1557733" cy="27692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17" cy="27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BAB" w14:textId="71D79EE1" w:rsidR="00285104" w:rsidRDefault="00285104" w:rsidP="00285104">
      <w:pPr>
        <w:ind w:left="360"/>
        <w:rPr>
          <w:rFonts w:ascii="Verdana" w:hAnsi="Verdana"/>
        </w:rPr>
      </w:pPr>
      <w:r>
        <w:rPr>
          <w:rFonts w:ascii="Verdana" w:hAnsi="Verdana"/>
        </w:rPr>
        <w:t>JIKA SUDAH KITA AKAN MENERIMA DUA TIKET ,1 TIKET UNTUK MASUK KE STUDIO,1 UNTUK VOUCHER MINUMAN</w:t>
      </w:r>
    </w:p>
    <w:p w14:paraId="77F72368" w14:textId="1DE2A305" w:rsidR="00285104" w:rsidRDefault="00285104" w:rsidP="00285104">
      <w:pPr>
        <w:ind w:left="360"/>
        <w:rPr>
          <w:rFonts w:ascii="Verdana" w:hAnsi="Verdana"/>
        </w:rPr>
      </w:pPr>
      <w:r>
        <w:rPr>
          <w:rFonts w:ascii="Verdana" w:hAnsi="Verdana"/>
        </w:rPr>
        <w:t>CARA TUKAR VOUCHER</w:t>
      </w:r>
    </w:p>
    <w:p w14:paraId="1A94AD4B" w14:textId="1215B1A1" w:rsidR="00285104" w:rsidRDefault="00285104" w:rsidP="0028510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DATANG KE TEMPAT </w:t>
      </w:r>
      <w:proofErr w:type="gramStart"/>
      <w:r>
        <w:rPr>
          <w:rFonts w:ascii="Verdana" w:hAnsi="Verdana"/>
        </w:rPr>
        <w:t>PENUKARAN,BIASANYA</w:t>
      </w:r>
      <w:proofErr w:type="gramEnd"/>
      <w:r>
        <w:rPr>
          <w:rFonts w:ascii="Verdana" w:hAnsi="Verdana"/>
        </w:rPr>
        <w:t xml:space="preserve"> BERSEBELAHAN DENGAN TEMPAT BELI POPCORN</w:t>
      </w:r>
    </w:p>
    <w:p w14:paraId="654C2DED" w14:textId="23674D8D" w:rsidR="00285104" w:rsidRDefault="00723461" w:rsidP="0028510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BERIKAN VOUCHER MINUMAN PADA PENJAGA</w:t>
      </w:r>
    </w:p>
    <w:p w14:paraId="4D16E500" w14:textId="435C0BDA" w:rsidR="00723461" w:rsidRDefault="00723461" w:rsidP="0028510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TERIMA MINUMAN</w:t>
      </w:r>
    </w:p>
    <w:p w14:paraId="3D3F7905" w14:textId="58D6F5BE" w:rsidR="00723461" w:rsidRPr="00285104" w:rsidRDefault="00723461" w:rsidP="0028510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SELESAI</w:t>
      </w:r>
    </w:p>
    <w:p w14:paraId="683D748E" w14:textId="768C3AD2" w:rsidR="00285104" w:rsidRDefault="00285104" w:rsidP="00285104">
      <w:pPr>
        <w:rPr>
          <w:rFonts w:ascii="Verdana" w:hAnsi="Verdana"/>
        </w:rPr>
      </w:pPr>
    </w:p>
    <w:p w14:paraId="729BB131" w14:textId="77777777" w:rsidR="00285104" w:rsidRDefault="00285104" w:rsidP="00285104">
      <w:pPr>
        <w:rPr>
          <w:rFonts w:ascii="Verdana" w:hAnsi="Verdana"/>
        </w:rPr>
      </w:pPr>
      <w:r>
        <w:rPr>
          <w:rFonts w:ascii="Verdana" w:hAnsi="Verdana"/>
        </w:rPr>
        <w:t>SEDIKIT SARAN AGAR MEMESAN TIKET TIDAK BERDEKATAN DENGAN JAM PENAYANGAN AGAR MENGHINDARI ANTRIAN</w:t>
      </w:r>
    </w:p>
    <w:p w14:paraId="59E9AB25" w14:textId="48670676" w:rsidR="00285104" w:rsidRDefault="00285104" w:rsidP="00285104">
      <w:pPr>
        <w:rPr>
          <w:rFonts w:ascii="Verdana" w:hAnsi="Verdana"/>
        </w:rPr>
      </w:pPr>
      <w:r>
        <w:rPr>
          <w:rFonts w:ascii="Verdana" w:hAnsi="Verdana"/>
        </w:rPr>
        <w:t>DAN AGAR TIDAK</w:t>
      </w:r>
      <w:r w:rsidR="00334FEF">
        <w:rPr>
          <w:rFonts w:ascii="Verdana" w:hAnsi="Verdana"/>
        </w:rPr>
        <w:t xml:space="preserve"> </w:t>
      </w:r>
      <w:r>
        <w:rPr>
          <w:rFonts w:ascii="Verdana" w:hAnsi="Verdana"/>
        </w:rPr>
        <w:t>TERLAMBAT MASUK STUDIO SAAT FILM DIMULAI</w:t>
      </w:r>
    </w:p>
    <w:p w14:paraId="336FC4CB" w14:textId="00100068" w:rsidR="00334FEF" w:rsidRDefault="00334FEF" w:rsidP="00285104">
      <w:pPr>
        <w:rPr>
          <w:rFonts w:ascii="Verdana" w:hAnsi="Verdana"/>
        </w:rPr>
      </w:pPr>
      <w:r>
        <w:rPr>
          <w:rFonts w:ascii="Verdana" w:hAnsi="Verdana"/>
        </w:rPr>
        <w:t>DAN DATANG LEBIH AWAL AGAR TIDAK KETINGGALAN FILM</w:t>
      </w:r>
    </w:p>
    <w:p w14:paraId="7CB97A74" w14:textId="77777777" w:rsidR="00285104" w:rsidRPr="00285104" w:rsidRDefault="00285104" w:rsidP="00285104">
      <w:pPr>
        <w:rPr>
          <w:rFonts w:ascii="Verdana" w:hAnsi="Verdana"/>
        </w:rPr>
      </w:pPr>
    </w:p>
    <w:sectPr w:rsidR="00285104" w:rsidRPr="002851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40B"/>
    <w:multiLevelType w:val="hybridMultilevel"/>
    <w:tmpl w:val="C374BD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5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515980"/>
    <w:rsid w:val="00285104"/>
    <w:rsid w:val="00334FEF"/>
    <w:rsid w:val="00380488"/>
    <w:rsid w:val="00440D5A"/>
    <w:rsid w:val="004C424A"/>
    <w:rsid w:val="00515980"/>
    <w:rsid w:val="00723461"/>
    <w:rsid w:val="008A0E49"/>
    <w:rsid w:val="00D906A2"/>
    <w:rsid w:val="00FA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7020"/>
  <w15:docId w15:val="{161D962C-B72B-4F4C-8220-D4A41DA6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999D1-D9D1-4EAF-96E4-495977052D0D}"/>
      </w:docPartPr>
      <w:docPartBody>
        <w:p w:rsidR="000C30A5" w:rsidRDefault="000C30A5">
          <w:r w:rsidRPr="007677D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03"/>
    <w:rsid w:val="000C30A5"/>
    <w:rsid w:val="006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0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CARA PESAN TIKET DI BIOSKOP NSC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maulana</dc:creator>
  <cp:keywords/>
  <dc:description/>
  <cp:lastModifiedBy>ferdiansyahmaulana1010@gmail.com</cp:lastModifiedBy>
  <cp:revision>2</cp:revision>
  <dcterms:created xsi:type="dcterms:W3CDTF">2022-10-24T09:52:00Z</dcterms:created>
  <dcterms:modified xsi:type="dcterms:W3CDTF">2022-10-24T09:52:00Z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1b4780b2-df78-4ca9-b9cf-d43894f9159c</vt:lpwstr>
  </property>
</Properties>
</file>