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rFonts w:ascii="Verdana" w:hAnsi="Verdana"/>
              <w:color w:val="FF0000"/>
              <w:sz w:val="36"/>
              <w:szCs w:val="36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0E8781A9" w14:textId="2C5ED389" w:rsidR="00FC1AEC" w:rsidRDefault="00D21A74">
              <w:pPr>
                <w:pStyle w:val="Publishwithline"/>
              </w:pPr>
              <w:r w:rsidRPr="004E1530">
                <w:rPr>
                  <w:rFonts w:ascii="Verdana" w:hAnsi="Verdana"/>
                  <w:color w:val="FF0000"/>
                  <w:sz w:val="36"/>
                  <w:szCs w:val="36"/>
                </w:rPr>
                <w:t xml:space="preserve">REVIEW SINGKAT FILM </w:t>
              </w:r>
              <w:proofErr w:type="gramStart"/>
              <w:r w:rsidRPr="004E1530">
                <w:rPr>
                  <w:rFonts w:ascii="Verdana" w:hAnsi="Verdana"/>
                  <w:color w:val="FF0000"/>
                  <w:sz w:val="36"/>
                  <w:szCs w:val="36"/>
                </w:rPr>
                <w:t>SPIDERMAN</w:t>
              </w:r>
              <w:r w:rsidR="0077409A">
                <w:rPr>
                  <w:rFonts w:ascii="Verdana" w:hAnsi="Verdana"/>
                  <w:color w:val="FF0000"/>
                  <w:sz w:val="36"/>
                  <w:szCs w:val="36"/>
                </w:rPr>
                <w:t xml:space="preserve"> </w:t>
              </w:r>
              <w:r w:rsidRPr="004E1530">
                <w:rPr>
                  <w:rFonts w:ascii="Verdana" w:hAnsi="Verdana"/>
                  <w:color w:val="FF0000"/>
                  <w:sz w:val="36"/>
                  <w:szCs w:val="36"/>
                </w:rPr>
                <w:t>:</w:t>
              </w:r>
              <w:proofErr w:type="gramEnd"/>
              <w:r w:rsidRPr="004E1530">
                <w:rPr>
                  <w:rFonts w:ascii="Verdana" w:hAnsi="Verdana"/>
                  <w:color w:val="FF0000"/>
                  <w:sz w:val="36"/>
                  <w:szCs w:val="36"/>
                </w:rPr>
                <w:t xml:space="preserve"> NO WAY HOME</w:t>
              </w:r>
            </w:p>
          </w:sdtContent>
        </w:sdt>
        <w:p w14:paraId="7F85F7B9" w14:textId="77777777" w:rsidR="00FC1AEC" w:rsidRDefault="00FC1AEC">
          <w:pPr>
            <w:pStyle w:val="underline"/>
          </w:pPr>
        </w:p>
        <w:p w14:paraId="517D7169" w14:textId="77777777" w:rsidR="00FC1AEC" w:rsidRDefault="00000000">
          <w:pPr>
            <w:pStyle w:val="PadderBetweenControlandBody"/>
          </w:pPr>
        </w:p>
      </w:sdtContent>
    </w:sdt>
    <w:p w14:paraId="5474B710" w14:textId="07E05229" w:rsidR="00FC1AEC" w:rsidRPr="00EB6474" w:rsidRDefault="00D21A74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bookmarkStart w:id="0" w:name="_Hlk117445670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Marvel Studio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melanjutkan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rangkaian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filmnya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di MARVEL CINEMATIC UNIVERSE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dengan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bookmarkEnd w:id="0"/>
      <w:proofErr w:type="gram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Spiderman :</w:t>
      </w:r>
      <w:proofErr w:type="gram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No way home</w:t>
      </w:r>
    </w:p>
    <w:p w14:paraId="42A67B98" w14:textId="43BC9D80" w:rsidR="00DC216D" w:rsidRPr="00EB6474" w:rsidRDefault="00D21A74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Yang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merupakan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trilogy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atau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film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ketiga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spiderman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versi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mcu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yang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diperankan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oleh </w:t>
      </w:r>
      <w:r w:rsidRPr="00EB6474">
        <w:rPr>
          <w:rStyle w:val="Emphasis"/>
          <w:rFonts w:ascii="Verdana" w:hAnsi="Verdana"/>
          <w:b w:val="0"/>
          <w:bCs w:val="0"/>
          <w:i w:val="0"/>
          <w:iCs w:val="0"/>
          <w:color w:val="FF0000"/>
          <w:sz w:val="32"/>
        </w:rPr>
        <w:t>Tom Holland</w:t>
      </w:r>
    </w:p>
    <w:p w14:paraId="6C2CCD8B" w14:textId="6E836AD6" w:rsidR="00D21A74" w:rsidRPr="00EB6474" w:rsidRDefault="00D21A74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yang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merupakan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lanjutan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film spiderman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sebelumnya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yaitu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gram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Spiderman :</w:t>
      </w:r>
      <w:proofErr w:type="gram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Far From Home</w:t>
      </w:r>
    </w:p>
    <w:p w14:paraId="6B389154" w14:textId="77777777" w:rsidR="004E1530" w:rsidRPr="00EB6474" w:rsidRDefault="00D21A74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Film </w:t>
      </w:r>
      <w:proofErr w:type="gram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Spiderman :</w:t>
      </w:r>
      <w:proofErr w:type="gram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No way home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rilis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pada </w:t>
      </w:r>
      <w:proofErr w:type="spellStart"/>
      <w:r w:rsidR="004E1530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D</w:t>
      </w:r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esember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2021,</w:t>
      </w:r>
    </w:p>
    <w:p w14:paraId="0D51BB9E" w14:textId="5D62C59A" w:rsidR="00D21A74" w:rsidRPr="00EB6474" w:rsidRDefault="00D21A74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tanggal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21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Desember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2022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saya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berkesempatan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menonton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di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bioskop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dan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berikut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adalah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review </w:t>
      </w:r>
      <w:proofErr w:type="spellStart"/>
      <w:r w:rsidR="004E1530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singkat</w:t>
      </w:r>
      <w:proofErr w:type="spellEnd"/>
      <w:r w:rsidR="004E1530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saya</w:t>
      </w:r>
      <w:proofErr w:type="spellEnd"/>
    </w:p>
    <w:p w14:paraId="31438395" w14:textId="1B1C9041" w:rsidR="00E87EF4" w:rsidRPr="00EB6474" w:rsidRDefault="00E87EF4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drawing>
          <wp:inline distT="0" distB="0" distL="0" distR="0" wp14:anchorId="3E478769" wp14:editId="5922AB19">
            <wp:extent cx="2025050" cy="360000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drawing>
          <wp:inline distT="0" distB="0" distL="0" distR="0" wp14:anchorId="48B956B2" wp14:editId="093FD19F">
            <wp:extent cx="2025050" cy="360000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F5ED" w14:textId="65AD46C7" w:rsidR="00D21A74" w:rsidRPr="00EB6474" w:rsidRDefault="00D21A74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r w:rsidRPr="00EB6474">
        <w:rPr>
          <w:rStyle w:val="Emphasis"/>
          <w:rFonts w:ascii="Verdana" w:hAnsi="Verdana"/>
          <w:b w:val="0"/>
          <w:bCs w:val="0"/>
          <w:i w:val="0"/>
          <w:iCs w:val="0"/>
          <w:color w:val="FF0000"/>
          <w:sz w:val="32"/>
        </w:rPr>
        <w:t>KONTEN INI MENGANDUNG SPOILER TENTANG FILM</w:t>
      </w:r>
    </w:p>
    <w:p w14:paraId="4381376E" w14:textId="19A96360" w:rsidR="002E6294" w:rsidRPr="00EB6474" w:rsidRDefault="002E6294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Sebelum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menonton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film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ini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disarankan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menonton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film spiderman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sebelumnya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agar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lebih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paham</w:t>
      </w:r>
      <w:proofErr w:type="spellEnd"/>
    </w:p>
    <w:p w14:paraId="4A343FD5" w14:textId="77777777" w:rsidR="002E6294" w:rsidRPr="00EB6474" w:rsidRDefault="00314160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Film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ini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berisi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peter parker </w:t>
      </w:r>
      <w:r w:rsidR="00DE716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yang </w:t>
      </w:r>
      <w:proofErr w:type="spellStart"/>
      <w:r w:rsidR="00DE716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identitasnya</w:t>
      </w:r>
      <w:proofErr w:type="spellEnd"/>
      <w:r w:rsidR="00DE716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="00DE716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terbongkar</w:t>
      </w:r>
      <w:proofErr w:type="spellEnd"/>
      <w:r w:rsidR="00DE716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="00DE716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sebagai</w:t>
      </w:r>
      <w:proofErr w:type="spellEnd"/>
      <w:r w:rsidR="00DE716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spiderman </w:t>
      </w:r>
    </w:p>
    <w:p w14:paraId="589C9BB9" w14:textId="77777777" w:rsidR="002E6294" w:rsidRPr="00EB6474" w:rsidRDefault="00DE7166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lalu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Peter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meminta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bantuan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doctor strange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untuk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membaca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mantra</w:t>
      </w:r>
    </w:p>
    <w:p w14:paraId="0D0867D1" w14:textId="76339782" w:rsidR="002E6294" w:rsidRPr="00EB6474" w:rsidRDefault="002E6294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a</w:t>
      </w:r>
      <w:r w:rsidR="00DE716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gar </w:t>
      </w:r>
      <w:proofErr w:type="spellStart"/>
      <w:r w:rsidR="00DE716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seluruh</w:t>
      </w:r>
      <w:proofErr w:type="spellEnd"/>
      <w:r w:rsidR="00DE716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orang di </w:t>
      </w:r>
      <w:proofErr w:type="spellStart"/>
      <w:r w:rsidR="00DE716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bumi</w:t>
      </w:r>
      <w:proofErr w:type="spellEnd"/>
      <w:r w:rsidR="00DE716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="00DE716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lupa</w:t>
      </w:r>
      <w:proofErr w:type="spellEnd"/>
      <w:r w:rsidR="00DE716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peter </w:t>
      </w:r>
      <w:proofErr w:type="spellStart"/>
      <w:r w:rsidR="00DE716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adalah</w:t>
      </w:r>
      <w:proofErr w:type="spellEnd"/>
      <w:r w:rsidR="00DE716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Spiderman,</w:t>
      </w:r>
    </w:p>
    <w:p w14:paraId="7A247974" w14:textId="12561FA3" w:rsidR="00314160" w:rsidRPr="00EB6474" w:rsidRDefault="00DE7166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tapi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mantra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kacau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dan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membuat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keributan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antar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semesta</w:t>
      </w:r>
      <w:proofErr w:type="spellEnd"/>
    </w:p>
    <w:p w14:paraId="265B3028" w14:textId="77777777" w:rsidR="00DC216D" w:rsidRPr="00EB6474" w:rsidRDefault="00655296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Film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ini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berhasil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membawa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nuansa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nostalgia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bagi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penggemar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yang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sudah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mengikuti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Spiderman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dari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gram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lama ,</w:t>
      </w:r>
      <w:proofErr w:type="gramEnd"/>
    </w:p>
    <w:p w14:paraId="2C5D1970" w14:textId="48D04992" w:rsidR="00655296" w:rsidRPr="00EB6474" w:rsidRDefault="00655296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dihadirkannya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tokoh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yang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mempunyai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basis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penggemarnya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sendiri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membuat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film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ini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terasa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sangat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ramai</w:t>
      </w:r>
      <w:proofErr w:type="spellEnd"/>
    </w:p>
    <w:p w14:paraId="261E53D4" w14:textId="1C69C8E7" w:rsidR="00DC216D" w:rsidRPr="00EB6474" w:rsidRDefault="00655296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Seperti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kejutan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diawal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ditampilkan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tokoh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Daredevil yang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diperankan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oleh </w:t>
      </w:r>
      <w:r w:rsidRPr="00EB6474">
        <w:rPr>
          <w:rStyle w:val="Emphasis"/>
          <w:rFonts w:ascii="Verdana" w:hAnsi="Verdana"/>
          <w:b w:val="0"/>
          <w:bCs w:val="0"/>
          <w:i w:val="0"/>
          <w:iCs w:val="0"/>
          <w:color w:val="FF0000"/>
          <w:sz w:val="32"/>
        </w:rPr>
        <w:t xml:space="preserve">Charlie </w:t>
      </w:r>
      <w:r w:rsidR="00DC216D" w:rsidRPr="00EB6474">
        <w:rPr>
          <w:rStyle w:val="Emphasis"/>
          <w:rFonts w:ascii="Verdana" w:hAnsi="Verdana"/>
          <w:b w:val="0"/>
          <w:bCs w:val="0"/>
          <w:i w:val="0"/>
          <w:iCs w:val="0"/>
          <w:color w:val="FF0000"/>
          <w:sz w:val="32"/>
        </w:rPr>
        <w:t>C</w:t>
      </w:r>
      <w:r w:rsidRPr="00EB6474">
        <w:rPr>
          <w:rStyle w:val="Emphasis"/>
          <w:rFonts w:ascii="Verdana" w:hAnsi="Verdana"/>
          <w:b w:val="0"/>
          <w:bCs w:val="0"/>
          <w:i w:val="0"/>
          <w:iCs w:val="0"/>
          <w:color w:val="FF0000"/>
          <w:sz w:val="32"/>
        </w:rPr>
        <w:t>ox</w:t>
      </w:r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,</w:t>
      </w:r>
    </w:p>
    <w:p w14:paraId="1E6EC0A0" w14:textId="77777777" w:rsidR="00E87EF4" w:rsidRPr="00EB6474" w:rsidRDefault="00655296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lalu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dimunculkan</w:t>
      </w:r>
      <w:r w:rsidR="00EC663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nya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penjahat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legendaris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dari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film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sebelumnya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seperti</w:t>
      </w:r>
      <w:proofErr w:type="spellEnd"/>
      <w:r w:rsidR="00EC663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green </w:t>
      </w:r>
      <w:proofErr w:type="spellStart"/>
      <w:proofErr w:type="gram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goblin,lizard</w:t>
      </w:r>
      <w:proofErr w:type="gram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,sandman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,</w:t>
      </w:r>
    </w:p>
    <w:p w14:paraId="544CBE00" w14:textId="67478AEE" w:rsidR="00DC216D" w:rsidRPr="00EB6474" w:rsidRDefault="00655296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electro,</w:t>
      </w:r>
      <w:r w:rsidR="00E87EF4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dan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dr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octopus yang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muncul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dari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universe lain</w:t>
      </w:r>
    </w:p>
    <w:p w14:paraId="7588DF40" w14:textId="79A34246" w:rsidR="00DC216D" w:rsidRPr="00EB6474" w:rsidRDefault="00655296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tentu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saja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membuat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fans lama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senang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bukan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proofErr w:type="gram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main,ditambah</w:t>
      </w:r>
      <w:proofErr w:type="spellEnd"/>
      <w:proofErr w:type="gram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kejutan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besar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dihadirkannya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2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pemeran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spiderman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sebelumnya</w:t>
      </w:r>
      <w:proofErr w:type="spellEnd"/>
    </w:p>
    <w:p w14:paraId="4F0DE3D6" w14:textId="77777777" w:rsidR="00E87EF4" w:rsidRPr="00EB6474" w:rsidRDefault="00655296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yaitu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r w:rsidRPr="00EB6474">
        <w:rPr>
          <w:rStyle w:val="Emphasis"/>
          <w:rFonts w:ascii="Verdana" w:hAnsi="Verdana"/>
          <w:b w:val="0"/>
          <w:bCs w:val="0"/>
          <w:i w:val="0"/>
          <w:iCs w:val="0"/>
          <w:color w:val="FF0000"/>
          <w:sz w:val="32"/>
        </w:rPr>
        <w:t xml:space="preserve">Tobi Maguire </w:t>
      </w:r>
      <w:r w:rsidRPr="00EB6474">
        <w:rPr>
          <w:rStyle w:val="Emphasis"/>
          <w:rFonts w:ascii="Verdana" w:hAnsi="Verdana"/>
          <w:b w:val="0"/>
          <w:bCs w:val="0"/>
          <w:i w:val="0"/>
          <w:iCs w:val="0"/>
          <w:color w:val="3B3838" w:themeColor="background2" w:themeShade="40"/>
          <w:sz w:val="32"/>
        </w:rPr>
        <w:t>dan</w:t>
      </w:r>
      <w:r w:rsidRPr="00EB6474">
        <w:rPr>
          <w:rStyle w:val="Emphasis"/>
          <w:rFonts w:ascii="Verdana" w:hAnsi="Verdana"/>
          <w:b w:val="0"/>
          <w:bCs w:val="0"/>
          <w:i w:val="0"/>
          <w:iCs w:val="0"/>
          <w:color w:val="FF0000"/>
          <w:sz w:val="32"/>
        </w:rPr>
        <w:t xml:space="preserve"> Andrew Garfield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membuat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penggemar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menjadi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histeris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,</w:t>
      </w:r>
    </w:p>
    <w:p w14:paraId="03D9DA41" w14:textId="3D861A88" w:rsidR="00DC216D" w:rsidRPr="00EB6474" w:rsidRDefault="00EC6636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pertarungan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epic dan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momen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momen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kebersamaan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r w:rsidR="00E87EF4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dan nostalgia </w:t>
      </w:r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yang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akan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menjadi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="00E87EF4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pengalaman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yang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sulit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didapat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di film lain</w:t>
      </w:r>
    </w:p>
    <w:p w14:paraId="461E7C01" w14:textId="5C480939" w:rsidR="00DC216D" w:rsidRPr="00EB6474" w:rsidRDefault="00655296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Marvel Studio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sukses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membuat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membuat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fans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dari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kecil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hingga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dewasa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tersenyum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Bahagia.</w:t>
      </w:r>
    </w:p>
    <w:p w14:paraId="72797F57" w14:textId="5296BBFA" w:rsidR="00DC216D" w:rsidRPr="00EB6474" w:rsidRDefault="00DC216D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</w:t>
      </w:r>
      <w:r w:rsidR="0065529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arvel </w:t>
      </w:r>
      <w:proofErr w:type="spellStart"/>
      <w:r w:rsidR="0065529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sukses</w:t>
      </w:r>
      <w:proofErr w:type="spellEnd"/>
      <w:r w:rsidR="0065529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proofErr w:type="gramStart"/>
      <w:r w:rsidR="0065529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mempadukan</w:t>
      </w:r>
      <w:proofErr w:type="spellEnd"/>
      <w:r w:rsidR="00655296"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tema</w:t>
      </w:r>
      <w:proofErr w:type="spellEnd"/>
      <w:proofErr w:type="gram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nostalgia dan fanservice yang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dibawa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dengan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versi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yang sangat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menghibur</w:t>
      </w:r>
      <w:proofErr w:type="spellEnd"/>
    </w:p>
    <w:p w14:paraId="794C8755" w14:textId="1A881AD1" w:rsidR="00655296" w:rsidRPr="00EB6474" w:rsidRDefault="00DC216D" w:rsidP="0077409A">
      <w:pPr>
        <w:pStyle w:val="Heading2"/>
        <w:rPr>
          <w:rStyle w:val="Emphasis"/>
          <w:rFonts w:ascii="Verdana" w:hAnsi="Verdana"/>
          <w:b w:val="0"/>
          <w:bCs w:val="0"/>
          <w:i w:val="0"/>
          <w:iCs w:val="0"/>
          <w:sz w:val="32"/>
        </w:rPr>
      </w:pPr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dan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membuat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penggemar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tidak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sabar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menantikan</w:t>
      </w:r>
      <w:proofErr w:type="spellEnd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 xml:space="preserve"> film Spiderman </w:t>
      </w:r>
      <w:proofErr w:type="spellStart"/>
      <w:r w:rsidRPr="00EB6474">
        <w:rPr>
          <w:rStyle w:val="Emphasis"/>
          <w:rFonts w:ascii="Verdana" w:hAnsi="Verdana"/>
          <w:b w:val="0"/>
          <w:bCs w:val="0"/>
          <w:i w:val="0"/>
          <w:iCs w:val="0"/>
          <w:sz w:val="32"/>
        </w:rPr>
        <w:t>selanjutnya</w:t>
      </w:r>
      <w:proofErr w:type="spellEnd"/>
    </w:p>
    <w:p w14:paraId="196EAD9B" w14:textId="23E23DF0" w:rsidR="00E87EF4" w:rsidRPr="00EB6474" w:rsidRDefault="00E87EF4" w:rsidP="00EC6636">
      <w:pPr>
        <w:rPr>
          <w:rStyle w:val="Emphasis"/>
          <w:rFonts w:ascii="Verdana" w:hAnsi="Verdana"/>
          <w:i w:val="0"/>
          <w:iCs w:val="0"/>
          <w:sz w:val="32"/>
          <w:szCs w:val="32"/>
        </w:rPr>
      </w:pPr>
      <w:r w:rsidRPr="00EB6474">
        <w:rPr>
          <w:rStyle w:val="Emphasis"/>
          <w:rFonts w:ascii="Verdana" w:hAnsi="Verdana"/>
          <w:i w:val="0"/>
          <w:iCs w:val="0"/>
          <w:sz w:val="32"/>
          <w:szCs w:val="32"/>
        </w:rPr>
        <w:drawing>
          <wp:inline distT="0" distB="0" distL="0" distR="0" wp14:anchorId="244C482D" wp14:editId="3CB41159">
            <wp:extent cx="2025050" cy="360000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13F5" w14:textId="65D956AB" w:rsidR="00E87EF4" w:rsidRPr="00EB6474" w:rsidRDefault="00E87EF4" w:rsidP="00EC6636">
      <w:pPr>
        <w:rPr>
          <w:rStyle w:val="Emphasis"/>
          <w:rFonts w:ascii="Verdana" w:hAnsi="Verdana"/>
          <w:i w:val="0"/>
          <w:iCs w:val="0"/>
        </w:rPr>
      </w:pPr>
    </w:p>
    <w:p w14:paraId="532B52F1" w14:textId="77777777" w:rsidR="00E87EF4" w:rsidRPr="00EB6474" w:rsidRDefault="00E87EF4" w:rsidP="00EC6636">
      <w:pPr>
        <w:rPr>
          <w:rStyle w:val="Emphasis"/>
          <w:rFonts w:ascii="Verdana" w:hAnsi="Verdana"/>
          <w:i w:val="0"/>
          <w:iCs w:val="0"/>
        </w:rPr>
      </w:pPr>
    </w:p>
    <w:sectPr w:rsidR="00E87EF4" w:rsidRPr="00EB64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D21A74"/>
    <w:rsid w:val="002E6294"/>
    <w:rsid w:val="00314160"/>
    <w:rsid w:val="004749F9"/>
    <w:rsid w:val="004E1530"/>
    <w:rsid w:val="00655296"/>
    <w:rsid w:val="0077409A"/>
    <w:rsid w:val="00D21A74"/>
    <w:rsid w:val="00DC216D"/>
    <w:rsid w:val="00DE7166"/>
    <w:rsid w:val="00E87EF4"/>
    <w:rsid w:val="00EB6474"/>
    <w:rsid w:val="00EC6636"/>
    <w:rsid w:val="00FC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40DD"/>
  <w15:docId w15:val="{0F122450-BCE2-4BC8-BF33-46B0B0A3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en-ID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652B4-8BFD-4214-B7E7-A08116AD9740}"/>
      </w:docPartPr>
      <w:docPartBody>
        <w:p w:rsidR="00000000" w:rsidRDefault="0053165E">
          <w:r w:rsidRPr="005D064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5E"/>
    <w:rsid w:val="003B108F"/>
    <w:rsid w:val="0053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165E"/>
    <w:rPr>
      <w:color w:val="808080"/>
    </w:rPr>
  </w:style>
  <w:style w:type="paragraph" w:customStyle="1" w:styleId="8DC43CDEBDB1495FACADC6747F81FAE0">
    <w:name w:val="8DC43CDEBDB1495FACADC6747F81FAE0"/>
    <w:rsid w:val="00531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REVIEW SINGKAT FILM SPIDERMAN : NO WAY HOME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59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ferdiansyah maulana</dc:creator>
  <cp:keywords/>
  <dc:description/>
  <cp:lastModifiedBy>ferdiansyahmaulana1010@gmail.com</cp:lastModifiedBy>
  <cp:revision>4</cp:revision>
  <dcterms:created xsi:type="dcterms:W3CDTF">2022-10-23T11:55:00Z</dcterms:created>
  <dcterms:modified xsi:type="dcterms:W3CDTF">2022-10-23T13:20:00Z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95c670d4-5d62-4f89-85f4-93597913f163</vt:lpwstr>
  </property>
</Properties>
</file>