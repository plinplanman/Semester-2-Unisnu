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319BA16A" w14:textId="585E4CC7" w:rsidR="00FC1AEC" w:rsidRDefault="00496335">
              <w:pPr>
                <w:pStyle w:val="Publishwithline"/>
              </w:pPr>
              <w:r>
                <w:t>REVIEW</w:t>
              </w:r>
              <w:r w:rsidR="00C45758">
                <w:t xml:space="preserve"> SINGKAT</w:t>
              </w:r>
              <w:r>
                <w:t xml:space="preserve"> FILM THOR LOVE AND THUNDER</w:t>
              </w:r>
            </w:p>
          </w:sdtContent>
        </w:sdt>
        <w:p w14:paraId="3A8C2B56" w14:textId="77777777" w:rsidR="00FC1AEC" w:rsidRDefault="00FC1AEC">
          <w:pPr>
            <w:pStyle w:val="underline"/>
          </w:pPr>
        </w:p>
        <w:p w14:paraId="2E675530" w14:textId="77777777" w:rsidR="00FC1AEC" w:rsidRDefault="00000000">
          <w:pPr>
            <w:pStyle w:val="PadderBetweenControlandBody"/>
          </w:pPr>
        </w:p>
      </w:sdtContent>
    </w:sdt>
    <w:p w14:paraId="67229287" w14:textId="77777777" w:rsidR="00CB19D6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FILM THOR LOVE AND THUNDER MERUPAKAN FILM LANJUTAN DARI THOR SEBELUMNYA YAITU THOR RAGNAROK</w:t>
      </w:r>
    </w:p>
    <w:p w14:paraId="511EA779" w14:textId="200BBB2E" w:rsidR="00CB19D6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YANG JUGA DISUTRADARAI TAIKA WAITITI DAN MASIH DIBINTANGI CRISH HEMSWORTH SEBAGAI THOR </w:t>
      </w:r>
    </w:p>
    <w:p w14:paraId="4D3BEF33" w14:textId="345C39B5" w:rsidR="00FC1AEC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DAN KEMBALINYA NATALIE PORTMAN SEBAGAI JANE YANG SEBELUMNYA ABSEN PADA THOR RAGNAROK 2017</w:t>
      </w:r>
    </w:p>
    <w:p w14:paraId="0F92045F" w14:textId="77777777" w:rsidR="00D5362A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FILM THOR LOVE AND THUNDER</w:t>
      </w:r>
      <w:r w:rsidRPr="00CB19D6">
        <w:rPr>
          <w:rFonts w:ascii="Verdana" w:hAnsi="Verdana"/>
          <w:sz w:val="24"/>
          <w:szCs w:val="24"/>
        </w:rPr>
        <w:t xml:space="preserve"> TAYANG DI BIOSKOP PADA JULI 2022,</w:t>
      </w:r>
    </w:p>
    <w:p w14:paraId="4FEA0CA6" w14:textId="56AC74A2" w:rsidR="00D5362A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SAYA BERKESEMPATAN MENONTON LANGSUNG DI BIOSKOP DAN BERIKUT REVIEW SAYA</w:t>
      </w:r>
    </w:p>
    <w:p w14:paraId="31035015" w14:textId="018EECFA" w:rsidR="008F7AEC" w:rsidRPr="00CB19D6" w:rsidRDefault="008F7AE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81A79E1" wp14:editId="395C5F5D">
            <wp:extent cx="202505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325F488" wp14:editId="2AA79A79">
            <wp:extent cx="6399843" cy="36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8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2A6" w14:textId="5320B150" w:rsidR="00D5362A" w:rsidRPr="00CB19D6" w:rsidRDefault="00D5362A">
      <w:pPr>
        <w:rPr>
          <w:rFonts w:ascii="Verdana" w:hAnsi="Verdana"/>
          <w:color w:val="FF0000"/>
          <w:sz w:val="24"/>
          <w:szCs w:val="24"/>
        </w:rPr>
      </w:pPr>
      <w:r w:rsidRPr="00CB19D6">
        <w:rPr>
          <w:rFonts w:ascii="Verdana" w:hAnsi="Verdana"/>
          <w:color w:val="FF0000"/>
          <w:sz w:val="24"/>
          <w:szCs w:val="24"/>
        </w:rPr>
        <w:t>KONTEN INI BERSISI SPOILER</w:t>
      </w:r>
    </w:p>
    <w:p w14:paraId="47EFBB17" w14:textId="77777777" w:rsidR="008F7AEC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FILM INI BERCERITA TENTANG THOR YANG DIHADAPKAN ANCAMAN GOR THE GODBUTCHER</w:t>
      </w:r>
    </w:p>
    <w:p w14:paraId="59A1D28C" w14:textId="77777777" w:rsidR="008F7AEC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 PENJAHAT YANG LAHIR KARENA KEKECEWAANNYA PADA DEWA YANG TIDAK MENOLONGNNYA SAAT </w:t>
      </w:r>
      <w:r w:rsidR="00DE3838" w:rsidRPr="00CB19D6">
        <w:rPr>
          <w:rFonts w:ascii="Verdana" w:hAnsi="Verdana"/>
          <w:sz w:val="24"/>
          <w:szCs w:val="24"/>
        </w:rPr>
        <w:t>ANAKNYA SEKARAT HINGGA MATI</w:t>
      </w:r>
      <w:r w:rsidRPr="00CB19D6">
        <w:rPr>
          <w:rFonts w:ascii="Verdana" w:hAnsi="Verdana"/>
          <w:sz w:val="24"/>
          <w:szCs w:val="24"/>
        </w:rPr>
        <w:t>,</w:t>
      </w:r>
    </w:p>
    <w:p w14:paraId="068236D8" w14:textId="77777777" w:rsidR="008F7AEC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DAN BERUSAHA MEMBALAS DENDAM DENGAN MEMBUNUH SEMUA DEWA,</w:t>
      </w:r>
    </w:p>
    <w:p w14:paraId="283F324A" w14:textId="30173CBF" w:rsidR="00D5362A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FILM INI BERISI BANYAK TOKOH LAMA DAN BARU YANG TAMPAK MENARIK SEPERTI JANE YANG BERUBAH MENJADI LADY THOR DAN KEMUNCULAN ZEUS</w:t>
      </w:r>
    </w:p>
    <w:p w14:paraId="06CA42B5" w14:textId="77777777" w:rsidR="00DE3838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TAPI SAYANGNYA FILM INI SEPERTINYA TIDAK SESUAI DENGAN EKSPEKTASI SAYA</w:t>
      </w:r>
      <w:r w:rsidR="00DE3838" w:rsidRPr="00CB19D6">
        <w:rPr>
          <w:rFonts w:ascii="Verdana" w:hAnsi="Verdana"/>
          <w:sz w:val="24"/>
          <w:szCs w:val="24"/>
        </w:rPr>
        <w:t xml:space="preserve"> KARENA TOKOH YANG SIA </w:t>
      </w:r>
      <w:proofErr w:type="spellStart"/>
      <w:r w:rsidR="00DE3838" w:rsidRPr="00CB19D6">
        <w:rPr>
          <w:rFonts w:ascii="Verdana" w:hAnsi="Verdana"/>
          <w:sz w:val="24"/>
          <w:szCs w:val="24"/>
        </w:rPr>
        <w:t>SIA</w:t>
      </w:r>
      <w:proofErr w:type="spellEnd"/>
      <w:r w:rsidRPr="00CB19D6">
        <w:rPr>
          <w:rFonts w:ascii="Verdana" w:hAnsi="Verdana"/>
          <w:sz w:val="24"/>
          <w:szCs w:val="24"/>
        </w:rPr>
        <w:t>,</w:t>
      </w:r>
    </w:p>
    <w:p w14:paraId="73BA9D04" w14:textId="5B5E17A7" w:rsidR="00D5362A" w:rsidRPr="00CB19D6" w:rsidRDefault="00D5362A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GOR TOKOH YANG DI KOMIK D</w:t>
      </w:r>
      <w:r w:rsidR="00DE3838" w:rsidRPr="00CB19D6">
        <w:rPr>
          <w:rFonts w:ascii="Verdana" w:hAnsi="Verdana"/>
          <w:sz w:val="24"/>
          <w:szCs w:val="24"/>
        </w:rPr>
        <w:t xml:space="preserve">IGAMBARKAN MEMBANTAI DEWA DENGAN KEJI DAN PENUH DENDAM DI FILM INI DIGAMBARKAN SANGAT BERBEDA DI FILM INI MALAH DIGAMBARKAN MENCULIK ANAK </w:t>
      </w:r>
      <w:proofErr w:type="spellStart"/>
      <w:r w:rsidR="00DE3838" w:rsidRPr="00CB19D6">
        <w:rPr>
          <w:rFonts w:ascii="Verdana" w:hAnsi="Verdana"/>
          <w:sz w:val="24"/>
          <w:szCs w:val="24"/>
        </w:rPr>
        <w:t>ANAK</w:t>
      </w:r>
      <w:proofErr w:type="spellEnd"/>
      <w:r w:rsidR="00DE3838" w:rsidRPr="00CB19D6">
        <w:rPr>
          <w:rFonts w:ascii="Verdana" w:hAnsi="Verdana"/>
          <w:sz w:val="24"/>
          <w:szCs w:val="24"/>
        </w:rPr>
        <w:t xml:space="preserve"> UNTUK MEMANCING THOR</w:t>
      </w:r>
    </w:p>
    <w:p w14:paraId="43BE51FC" w14:textId="6A789FC4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ADEGAN YANG MENUNJUKAN GOR MEMBANTAI DEWA SANGAT SEDIKIT SEKALI DAN DIAKHIR MATI DENGAN TEKAD YANG </w:t>
      </w:r>
      <w:proofErr w:type="gramStart"/>
      <w:r w:rsidRPr="00CB19D6">
        <w:rPr>
          <w:rFonts w:ascii="Verdana" w:hAnsi="Verdana"/>
          <w:sz w:val="24"/>
          <w:szCs w:val="24"/>
        </w:rPr>
        <w:t>BERUBAH,</w:t>
      </w:r>
      <w:r w:rsidR="00CB19D6" w:rsidRPr="00CB19D6">
        <w:rPr>
          <w:rFonts w:ascii="Verdana" w:hAnsi="Verdana"/>
          <w:sz w:val="24"/>
          <w:szCs w:val="24"/>
        </w:rPr>
        <w:t>HAHA</w:t>
      </w:r>
      <w:proofErr w:type="gramEnd"/>
      <w:r w:rsidR="00CB19D6" w:rsidRPr="00CB19D6">
        <w:rPr>
          <w:rFonts w:ascii="Verdana" w:hAnsi="Verdana"/>
          <w:sz w:val="24"/>
          <w:szCs w:val="24"/>
        </w:rPr>
        <w:t xml:space="preserve"> </w:t>
      </w:r>
      <w:r w:rsidRPr="00CB19D6">
        <w:rPr>
          <w:rFonts w:ascii="Verdana" w:hAnsi="Verdana"/>
          <w:sz w:val="24"/>
          <w:szCs w:val="24"/>
        </w:rPr>
        <w:t>KISAH PENJAHAT KLASIK</w:t>
      </w:r>
    </w:p>
    <w:p w14:paraId="32AF4E68" w14:textId="77777777" w:rsidR="008F7AEC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TOKOH JANE YANG TERKENA KANKER JUGA DITAMPILKAN KONYOL,</w:t>
      </w:r>
    </w:p>
    <w:p w14:paraId="0E442F1B" w14:textId="4C7EAC93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SAAT</w:t>
      </w:r>
      <w:r w:rsidRPr="00CB19D6">
        <w:rPr>
          <w:rFonts w:ascii="Verdana" w:hAnsi="Verdana"/>
          <w:sz w:val="24"/>
          <w:szCs w:val="24"/>
        </w:rPr>
        <w:t xml:space="preserve"> MENJADI LADY THOR</w:t>
      </w:r>
      <w:r w:rsidRPr="00CB19D6">
        <w:rPr>
          <w:rFonts w:ascii="Verdana" w:hAnsi="Verdana"/>
          <w:sz w:val="24"/>
          <w:szCs w:val="24"/>
        </w:rPr>
        <w:t xml:space="preserve"> MALAH LEBIH MEMENTINGKAN HAL TIDAK PENTING SEPERTI SLOGAN DARIPADA FOKUS MUSUH YANG DIHADAPI</w:t>
      </w:r>
    </w:p>
    <w:p w14:paraId="5F8A00DE" w14:textId="1EF936B8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TOKOH ZEUS JUGA TERASA SIA </w:t>
      </w:r>
      <w:proofErr w:type="spellStart"/>
      <w:r w:rsidRPr="00CB19D6">
        <w:rPr>
          <w:rFonts w:ascii="Verdana" w:hAnsi="Verdana"/>
          <w:sz w:val="24"/>
          <w:szCs w:val="24"/>
        </w:rPr>
        <w:t>SIA</w:t>
      </w:r>
      <w:proofErr w:type="spellEnd"/>
      <w:r w:rsidRPr="00CB19D6">
        <w:rPr>
          <w:rFonts w:ascii="Verdana" w:hAnsi="Verdana"/>
          <w:sz w:val="24"/>
          <w:szCs w:val="24"/>
        </w:rPr>
        <w:t xml:space="preserve"> KARENA KALAH </w:t>
      </w:r>
      <w:r w:rsidR="008F7AEC">
        <w:rPr>
          <w:rFonts w:ascii="Verdana" w:hAnsi="Verdana"/>
          <w:sz w:val="24"/>
          <w:szCs w:val="24"/>
        </w:rPr>
        <w:t>SECARA</w:t>
      </w:r>
      <w:r w:rsidRPr="00CB19D6">
        <w:rPr>
          <w:rFonts w:ascii="Verdana" w:hAnsi="Verdana"/>
          <w:sz w:val="24"/>
          <w:szCs w:val="24"/>
        </w:rPr>
        <w:t xml:space="preserve"> KONYOL DENGAN SEKALI SERANGAN MENGGUNAKAN SENJATANYA SENDIRI</w:t>
      </w:r>
    </w:p>
    <w:p w14:paraId="471A8C45" w14:textId="49FE48B5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TOKOH KORG YANG TIDAK PENTING </w:t>
      </w:r>
      <w:proofErr w:type="spellStart"/>
      <w:r w:rsidRPr="00CB19D6">
        <w:rPr>
          <w:rFonts w:ascii="Verdana" w:hAnsi="Verdana"/>
          <w:sz w:val="24"/>
          <w:szCs w:val="24"/>
        </w:rPr>
        <w:t>PENTING</w:t>
      </w:r>
      <w:proofErr w:type="spellEnd"/>
      <w:r w:rsidRPr="00CB19D6">
        <w:rPr>
          <w:rFonts w:ascii="Verdana" w:hAnsi="Verdana"/>
          <w:sz w:val="24"/>
          <w:szCs w:val="24"/>
        </w:rPr>
        <w:t xml:space="preserve"> AMAT MALAH HADIR DISEPANJANG FILM</w:t>
      </w:r>
    </w:p>
    <w:p w14:paraId="3B38135B" w14:textId="37297326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BANYAK SCENE YANG TERKESAN MISS DAN TERASA MENGGELIKAN</w:t>
      </w:r>
    </w:p>
    <w:p w14:paraId="4C333B6A" w14:textId="6C6415FD" w:rsidR="00DE3838" w:rsidRPr="00CB19D6" w:rsidRDefault="00DE3838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 xml:space="preserve">SAAT MENINGGALKAN BIOSKOP PUN SAYA TIDAK MERASAKAN APA </w:t>
      </w:r>
      <w:proofErr w:type="spellStart"/>
      <w:r w:rsidRPr="00CB19D6">
        <w:rPr>
          <w:rFonts w:ascii="Verdana" w:hAnsi="Verdana"/>
          <w:sz w:val="24"/>
          <w:szCs w:val="24"/>
        </w:rPr>
        <w:t>APA</w:t>
      </w:r>
      <w:proofErr w:type="spellEnd"/>
      <w:r w:rsidRPr="00CB19D6">
        <w:rPr>
          <w:rFonts w:ascii="Verdana" w:hAnsi="Verdana"/>
          <w:sz w:val="24"/>
          <w:szCs w:val="24"/>
        </w:rPr>
        <w:t xml:space="preserve"> DAN TIDAK ADA </w:t>
      </w:r>
      <w:r w:rsidR="00CB19D6" w:rsidRPr="00CB19D6">
        <w:rPr>
          <w:rFonts w:ascii="Verdana" w:hAnsi="Verdana"/>
          <w:sz w:val="24"/>
          <w:szCs w:val="24"/>
        </w:rPr>
        <w:t>MOMEN YANG MEMORABLE SEPANJANG FILM</w:t>
      </w:r>
      <w:r w:rsidR="008F7AEC">
        <w:rPr>
          <w:rFonts w:ascii="Verdana" w:hAnsi="Verdana"/>
          <w:sz w:val="24"/>
          <w:szCs w:val="24"/>
        </w:rPr>
        <w:t xml:space="preserve"> SEPERTI FILM MARVEL SEBELUMNYA</w:t>
      </w:r>
    </w:p>
    <w:p w14:paraId="6F4B236F" w14:textId="1ADB9DD2" w:rsidR="00CB19D6" w:rsidRPr="00CB19D6" w:rsidRDefault="00CB19D6">
      <w:pPr>
        <w:rPr>
          <w:rFonts w:ascii="Verdana" w:hAnsi="Verdana"/>
          <w:sz w:val="24"/>
          <w:szCs w:val="24"/>
        </w:rPr>
      </w:pPr>
      <w:r w:rsidRPr="00CB19D6">
        <w:rPr>
          <w:rFonts w:ascii="Verdana" w:hAnsi="Verdana"/>
          <w:sz w:val="24"/>
          <w:szCs w:val="24"/>
        </w:rPr>
        <w:t>MARVEL YANG MEMBERI KEBEBASAN PADA TAIKA SEBAGAI SUTRADARA SEPERTINYA MALAH BUMERANG KARENA GAGAL MENGULANG KEBERHASILAN PADA THOR RAGNAROK</w:t>
      </w:r>
    </w:p>
    <w:p w14:paraId="672C4A61" w14:textId="197FA34D" w:rsidR="00D5362A" w:rsidRPr="00D5362A" w:rsidRDefault="00D5362A">
      <w:pPr>
        <w:rPr>
          <w:rFonts w:ascii="Verdana" w:hAnsi="Verdana"/>
        </w:rPr>
      </w:pPr>
    </w:p>
    <w:sectPr w:rsidR="00D5362A" w:rsidRPr="00D536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96335"/>
    <w:rsid w:val="004749F9"/>
    <w:rsid w:val="00496335"/>
    <w:rsid w:val="008F7AEC"/>
    <w:rsid w:val="00C45758"/>
    <w:rsid w:val="00CB19D6"/>
    <w:rsid w:val="00D5362A"/>
    <w:rsid w:val="00DE3838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88E5"/>
  <w15:docId w15:val="{8BFC00EE-58B9-454E-BB15-4F75366B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7997-C7E0-4F31-B0C7-8776D4246D7C}"/>
      </w:docPartPr>
      <w:docPartBody>
        <w:p w:rsidR="00000000" w:rsidRDefault="00B21FA7">
          <w:r w:rsidRPr="005D06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A7"/>
    <w:rsid w:val="0020398F"/>
    <w:rsid w:val="00B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REVIEW SINGKAT FILM THOR LOVE AND THUNDER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4</cp:revision>
  <dcterms:created xsi:type="dcterms:W3CDTF">2022-10-23T13:20:00Z</dcterms:created>
  <dcterms:modified xsi:type="dcterms:W3CDTF">2022-10-23T13:43:00Z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a779c426-3566-4d5f-8ce9-e377efb00a7c</vt:lpwstr>
  </property>
</Properties>
</file>