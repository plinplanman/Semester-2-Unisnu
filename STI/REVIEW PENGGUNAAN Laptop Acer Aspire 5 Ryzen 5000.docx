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CERFOCO_LT" w:eastAsia="Times New Roman" w:hAnsi="ACERFOCO_LT" w:cs="Times New Roman"/>
              <w:color w:val="313131"/>
              <w:sz w:val="36"/>
              <w:szCs w:val="36"/>
              <w:bdr w:val="none" w:sz="0" w:space="0" w:color="auto" w:frame="1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38ED45EC" w14:textId="7B64B5C3" w:rsidR="007A7D70" w:rsidRDefault="00482972">
              <w:pPr>
                <w:pStyle w:val="Publishwithline"/>
              </w:pPr>
              <w:r w:rsidRPr="00482972">
                <w:rPr>
                  <w:rFonts w:ascii="ACERFOCO_LT" w:eastAsia="Times New Roman" w:hAnsi="ACERFOCO_LT" w:cs="Times New Roman"/>
                  <w:color w:val="313131"/>
                  <w:sz w:val="36"/>
                  <w:szCs w:val="36"/>
                  <w:bdr w:val="none" w:sz="0" w:space="0" w:color="auto" w:frame="1"/>
                </w:rPr>
                <w:t xml:space="preserve">REVIEW PENGGUNAAN Laptop Acer Aspire 5 </w:t>
              </w:r>
              <w:proofErr w:type="spellStart"/>
              <w:r w:rsidRPr="00482972">
                <w:rPr>
                  <w:rFonts w:ascii="ACERFOCO_LT" w:eastAsia="Times New Roman" w:hAnsi="ACERFOCO_LT" w:cs="Times New Roman"/>
                  <w:color w:val="313131"/>
                  <w:sz w:val="36"/>
                  <w:szCs w:val="36"/>
                  <w:bdr w:val="none" w:sz="0" w:space="0" w:color="auto" w:frame="1"/>
                </w:rPr>
                <w:t>Ryzen</w:t>
              </w:r>
              <w:proofErr w:type="spellEnd"/>
              <w:r w:rsidRPr="00482972">
                <w:rPr>
                  <w:rFonts w:ascii="ACERFOCO_LT" w:eastAsia="Times New Roman" w:hAnsi="ACERFOCO_LT" w:cs="Times New Roman"/>
                  <w:color w:val="313131"/>
                  <w:sz w:val="36"/>
                  <w:szCs w:val="36"/>
                  <w:bdr w:val="none" w:sz="0" w:space="0" w:color="auto" w:frame="1"/>
                </w:rPr>
                <w:t xml:space="preserve"> 5000 (A515-45)</w:t>
              </w:r>
            </w:p>
          </w:sdtContent>
        </w:sdt>
        <w:p w14:paraId="01A0491A" w14:textId="77777777" w:rsidR="007A7D70" w:rsidRDefault="007A7D70">
          <w:pPr>
            <w:pStyle w:val="underline"/>
          </w:pPr>
        </w:p>
        <w:p w14:paraId="7D21202A" w14:textId="77777777" w:rsidR="007A7D70" w:rsidRDefault="00AD45D9">
          <w:pPr>
            <w:pStyle w:val="PadderBetweenControlandBody"/>
          </w:pPr>
        </w:p>
      </w:sdtContent>
    </w:sdt>
    <w:p w14:paraId="42D3FE5E" w14:textId="759BC3CA" w:rsidR="008E6646" w:rsidRPr="009D6E5A" w:rsidRDefault="008E6646">
      <w:pPr>
        <w:rPr>
          <w:rFonts w:ascii="Verdana" w:hAnsi="Verdana"/>
        </w:rPr>
      </w:pPr>
      <w:r w:rsidRPr="009D6E5A">
        <w:rPr>
          <w:rFonts w:ascii="Verdana" w:hAnsi="Verdana"/>
        </w:rPr>
        <w:t xml:space="preserve">LAPTOP ACER ASPIRE </w:t>
      </w:r>
      <w:proofErr w:type="gramStart"/>
      <w:r w:rsidRPr="009D6E5A">
        <w:rPr>
          <w:rFonts w:ascii="Verdana" w:hAnsi="Verdana"/>
        </w:rPr>
        <w:t>5  MEMPUNYAI</w:t>
      </w:r>
      <w:proofErr w:type="gramEnd"/>
      <w:r w:rsidRPr="009D6E5A">
        <w:rPr>
          <w:rFonts w:ascii="Verdana" w:hAnsi="Verdana"/>
        </w:rPr>
        <w:t xml:space="preserve"> BANYAK SEKALI TYPENYA</w:t>
      </w:r>
    </w:p>
    <w:p w14:paraId="73B32413" w14:textId="2A33FB31" w:rsidR="00482972" w:rsidRPr="009D6E5A" w:rsidRDefault="00482972">
      <w:pPr>
        <w:rPr>
          <w:rFonts w:ascii="Verdana" w:hAnsi="Verdana"/>
        </w:rPr>
      </w:pPr>
      <w:r w:rsidRPr="009D6E5A">
        <w:rPr>
          <w:rFonts w:ascii="Verdana" w:hAnsi="Verdana"/>
        </w:rPr>
        <w:t>BERBEDA TYPE AKAN BERBEDA PULA SPESIFIKASINYA</w:t>
      </w:r>
    </w:p>
    <w:p w14:paraId="769B3CC7" w14:textId="7B6F3D9E" w:rsidR="00482972" w:rsidRPr="009D6E5A" w:rsidRDefault="00482972">
      <w:pPr>
        <w:rPr>
          <w:rFonts w:ascii="Verdana" w:hAnsi="Verdana"/>
        </w:rPr>
      </w:pPr>
      <w:r w:rsidRPr="009D6E5A">
        <w:rPr>
          <w:rFonts w:ascii="Verdana" w:hAnsi="Verdana"/>
        </w:rPr>
        <w:t>ADA YANG MENGGUNAKAN RYZEN 3 ATAUPUN RYZEN 3</w:t>
      </w:r>
    </w:p>
    <w:p w14:paraId="7ADBF486" w14:textId="25B7F8DA" w:rsidR="007A7D70" w:rsidRPr="009D6E5A" w:rsidRDefault="008E6646">
      <w:pPr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</w:pPr>
      <w:r w:rsidRPr="009D6E5A">
        <w:rPr>
          <w:rFonts w:ascii="Verdana" w:hAnsi="Verdana"/>
        </w:rPr>
        <w:t xml:space="preserve"> YANG SAYA GUNAKAN ADALAH TYPE </w:t>
      </w:r>
      <w:r w:rsidRPr="009D6E5A"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  <w:t xml:space="preserve">Aspire 5 </w:t>
      </w:r>
      <w:proofErr w:type="spellStart"/>
      <w:r w:rsidRPr="009D6E5A"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  <w:t>Ryzen</w:t>
      </w:r>
      <w:proofErr w:type="spellEnd"/>
      <w:r w:rsidRPr="009D6E5A"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  <w:t xml:space="preserve"> 5000 (A515-45) </w:t>
      </w:r>
    </w:p>
    <w:p w14:paraId="1DD27F11" w14:textId="5CD2CD45" w:rsidR="008E6646" w:rsidRPr="009D6E5A" w:rsidRDefault="008E6646">
      <w:pPr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</w:pPr>
      <w:r w:rsidRPr="009D6E5A"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  <w:t>YANG MENGGUNAKAN AMD RYZEN 3 GENERASI KE 5</w:t>
      </w:r>
    </w:p>
    <w:p w14:paraId="1E19C46F" w14:textId="7437E975" w:rsidR="008E6646" w:rsidRPr="009D6E5A" w:rsidRDefault="008E6646">
      <w:pPr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</w:pPr>
      <w:r w:rsidRPr="009D6E5A"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  <w:t>SUDAH MENGGUNAKAN WINDOWS 11 HOME</w:t>
      </w:r>
    </w:p>
    <w:p w14:paraId="20041DE6" w14:textId="449EF7DC" w:rsidR="008E6646" w:rsidRPr="009D6E5A" w:rsidRDefault="008E6646">
      <w:pPr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</w:pPr>
      <w:r w:rsidRPr="009D6E5A">
        <w:rPr>
          <w:rFonts w:ascii="Verdana" w:hAnsi="Verdana"/>
          <w:color w:val="313131"/>
          <w:sz w:val="26"/>
          <w:szCs w:val="26"/>
          <w:bdr w:val="none" w:sz="0" w:space="0" w:color="auto" w:frame="1"/>
          <w:shd w:val="clear" w:color="auto" w:fill="FFFFFF"/>
        </w:rPr>
        <w:t>BERIKUT INI ADALAH SPESIFIKASI LENGKAPNYA</w:t>
      </w:r>
    </w:p>
    <w:p w14:paraId="7719C04E" w14:textId="77777777" w:rsidR="008E6646" w:rsidRPr="008E6646" w:rsidRDefault="008E6646" w:rsidP="008E6646">
      <w:pPr>
        <w:shd w:val="clear" w:color="auto" w:fill="FFFFFF"/>
        <w:spacing w:after="0" w:line="383" w:lineRule="atLeast"/>
        <w:textAlignment w:val="baseline"/>
        <w:outlineLvl w:val="1"/>
        <w:rPr>
          <w:rFonts w:ascii="Verdana" w:eastAsia="Times New Roman" w:hAnsi="Verdana" w:cs="Times New Roman"/>
          <w:color w:val="313131"/>
          <w:sz w:val="36"/>
          <w:szCs w:val="36"/>
        </w:rPr>
      </w:pPr>
      <w:proofErr w:type="spellStart"/>
      <w:proofErr w:type="gramStart"/>
      <w:r w:rsidRPr="008E6646">
        <w:rPr>
          <w:rFonts w:ascii="Verdana" w:eastAsia="Times New Roman" w:hAnsi="Verdana" w:cs="Times New Roman"/>
          <w:color w:val="313131"/>
          <w:sz w:val="36"/>
          <w:szCs w:val="36"/>
          <w:bdr w:val="none" w:sz="0" w:space="0" w:color="auto" w:frame="1"/>
        </w:rPr>
        <w:t>Spesifikasi</w:t>
      </w:r>
      <w:proofErr w:type="spellEnd"/>
      <w:r w:rsidRPr="008E6646">
        <w:rPr>
          <w:rFonts w:ascii="Verdana" w:eastAsia="Times New Roman" w:hAnsi="Verdana" w:cs="Times New Roman"/>
          <w:color w:val="313131"/>
          <w:sz w:val="36"/>
          <w:szCs w:val="36"/>
          <w:bdr w:val="none" w:sz="0" w:space="0" w:color="auto" w:frame="1"/>
        </w:rPr>
        <w:t>  Laptop</w:t>
      </w:r>
      <w:proofErr w:type="gramEnd"/>
      <w:r w:rsidRPr="008E6646">
        <w:rPr>
          <w:rFonts w:ascii="Verdana" w:eastAsia="Times New Roman" w:hAnsi="Verdana" w:cs="Times New Roman"/>
          <w:color w:val="313131"/>
          <w:sz w:val="36"/>
          <w:szCs w:val="36"/>
          <w:bdr w:val="none" w:sz="0" w:space="0" w:color="auto" w:frame="1"/>
        </w:rPr>
        <w:t xml:space="preserve"> Acer Aspire 5 </w:t>
      </w:r>
      <w:proofErr w:type="spellStart"/>
      <w:r w:rsidRPr="008E6646">
        <w:rPr>
          <w:rFonts w:ascii="Verdana" w:eastAsia="Times New Roman" w:hAnsi="Verdana" w:cs="Times New Roman"/>
          <w:color w:val="313131"/>
          <w:sz w:val="36"/>
          <w:szCs w:val="36"/>
          <w:bdr w:val="none" w:sz="0" w:space="0" w:color="auto" w:frame="1"/>
        </w:rPr>
        <w:t>Ryzen</w:t>
      </w:r>
      <w:proofErr w:type="spellEnd"/>
      <w:r w:rsidRPr="008E6646">
        <w:rPr>
          <w:rFonts w:ascii="Verdana" w:eastAsia="Times New Roman" w:hAnsi="Verdana" w:cs="Times New Roman"/>
          <w:color w:val="313131"/>
          <w:sz w:val="36"/>
          <w:szCs w:val="36"/>
          <w:bdr w:val="none" w:sz="0" w:space="0" w:color="auto" w:frame="1"/>
        </w:rPr>
        <w:t xml:space="preserve"> 5000 (A515-45)</w:t>
      </w: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70"/>
        <w:gridCol w:w="21"/>
        <w:gridCol w:w="8709"/>
      </w:tblGrid>
      <w:tr w:rsidR="008E6646" w:rsidRPr="008E6646" w14:paraId="75C5BD3C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31F36C7E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6295F6DD" w14:textId="670923DC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2E2C5500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 xml:space="preserve">AMD® </w:t>
            </w:r>
            <w:proofErr w:type="spellStart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Ryzen</w:t>
            </w:r>
            <w:proofErr w:type="spellEnd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™ 3 5300U processor</w:t>
            </w:r>
          </w:p>
        </w:tc>
      </w:tr>
      <w:tr w:rsidR="008E6646" w:rsidRPr="008E6646" w14:paraId="73F618D0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3DF997A4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2B3B3756" w14:textId="2CDD522B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19C6A008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Windows 10 Home</w:t>
            </w:r>
          </w:p>
        </w:tc>
      </w:tr>
      <w:tr w:rsidR="008E6646" w:rsidRPr="008E6646" w14:paraId="548FE77A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4322CF76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LCD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297DAAED" w14:textId="41A601A4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5512FD65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15.6″ HD (1366 x 768), high-</w:t>
            </w:r>
            <w:proofErr w:type="gramStart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brightness  Acer</w:t>
            </w:r>
            <w:proofErr w:type="gramEnd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ComfyViewTM</w:t>
            </w:r>
            <w:proofErr w:type="spellEnd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 xml:space="preserve"> LED-backlit TFT LCD</w:t>
            </w:r>
          </w:p>
        </w:tc>
      </w:tr>
      <w:tr w:rsidR="008E6646" w:rsidRPr="008E6646" w14:paraId="707E4A52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2FB020B8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12E3EDD1" w14:textId="1899D3C0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4D271C87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8 GB DDR4 Dual Channel memory. Upgradeable up to 24GB DDR4</w:t>
            </w:r>
          </w:p>
        </w:tc>
      </w:tr>
      <w:tr w:rsidR="008E6646" w:rsidRPr="008E6646" w14:paraId="7B0C658E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37F61F7B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5D2A8990" w14:textId="605D1C6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43EC35D9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 xml:space="preserve">512 GB SSD PCIe Gen3, 8 Gb/s, </w:t>
            </w:r>
            <w:proofErr w:type="spellStart"/>
            <w:proofErr w:type="gramStart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NVMe</w:t>
            </w:r>
            <w:proofErr w:type="spellEnd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 xml:space="preserve"> .</w:t>
            </w:r>
            <w:proofErr w:type="gramEnd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 </w:t>
            </w:r>
          </w:p>
          <w:p w14:paraId="57DAAC2F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Available 1 SATA slot with HDD kit. Upgradeable up to 2TB HDD</w:t>
            </w:r>
          </w:p>
        </w:tc>
      </w:tr>
      <w:tr w:rsidR="008E6646" w:rsidRPr="008E6646" w14:paraId="2DA1BC9E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25A0FAAA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Graphic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2BBD0BD3" w14:textId="6F178956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0E7B5CBF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AMD Radeon Graphics</w:t>
            </w:r>
          </w:p>
        </w:tc>
      </w:tr>
      <w:tr w:rsidR="008E6646" w:rsidRPr="008E6646" w14:paraId="3072CF0E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30CDB9D7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5F5F28AC" w14:textId="74FC93FC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60A837D5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Bluetooth 5.1</w:t>
            </w:r>
          </w:p>
        </w:tc>
      </w:tr>
      <w:tr w:rsidR="008E6646" w:rsidRPr="008E6646" w14:paraId="5CC0577A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3F7E1C69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ODD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6414B731" w14:textId="18C6328B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09C4C4D8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N/A</w:t>
            </w:r>
          </w:p>
        </w:tc>
      </w:tr>
      <w:tr w:rsidR="008E6646" w:rsidRPr="008E6646" w14:paraId="2BB6A39D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59E8C853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proofErr w:type="spellStart"/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5259EC4C" w14:textId="068DCC0D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5ECAF8C6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802.11a/b/g/n/</w:t>
            </w:r>
            <w:proofErr w:type="spellStart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ac</w:t>
            </w:r>
            <w:proofErr w:type="spellEnd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 xml:space="preserve"> wireless LAN</w:t>
            </w:r>
          </w:p>
        </w:tc>
      </w:tr>
      <w:tr w:rsidR="008E6646" w:rsidRPr="008E6646" w14:paraId="21CD398D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18AF9627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6206FE4F" w14:textId="08D9C221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41571316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HD webcam with:</w:t>
            </w:r>
          </w:p>
          <w:p w14:paraId="44840C88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1280 x 720 resolution;</w:t>
            </w:r>
          </w:p>
          <w:p w14:paraId="18E19992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720p HD audio/video recording;</w:t>
            </w:r>
          </w:p>
        </w:tc>
      </w:tr>
      <w:tr w:rsidR="008E6646" w:rsidRPr="008E6646" w14:paraId="16F1A961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5925A2F3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Audio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217B586E" w14:textId="24F91055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13FC4244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Acer Purified Voice technology with two built-in microphones. Compatible with Cortana with Voice.</w:t>
            </w:r>
          </w:p>
          <w:p w14:paraId="4F86D70F" w14:textId="77777777" w:rsidR="008E6646" w:rsidRPr="008E6646" w:rsidRDefault="008E6646" w:rsidP="008E6646">
            <w:pPr>
              <w:spacing w:after="0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  <w:br/>
            </w:r>
          </w:p>
          <w:p w14:paraId="02F548AC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 xml:space="preserve">Acer </w:t>
            </w:r>
            <w:proofErr w:type="spellStart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TrueHarmony</w:t>
            </w:r>
            <w:proofErr w:type="spellEnd"/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 xml:space="preserve"> Gen 2 technology for lower distortion, wider frequency range, headphone-like audio and powerful sound</w:t>
            </w:r>
          </w:p>
        </w:tc>
      </w:tr>
      <w:tr w:rsidR="008E6646" w:rsidRPr="008E6646" w14:paraId="59D64A4C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4FFBBF3D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I/O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75BA4ED7" w14:textId="01F44408" w:rsidR="008E6646" w:rsidRPr="008E6646" w:rsidRDefault="008E6646" w:rsidP="008E6646">
            <w:pPr>
              <w:numPr>
                <w:ilvl w:val="0"/>
                <w:numId w:val="1"/>
              </w:num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076F7C41" w14:textId="77777777" w:rsidR="008E6646" w:rsidRPr="008E6646" w:rsidRDefault="008E6646" w:rsidP="008E6646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HDMI® port</w:t>
            </w:r>
          </w:p>
          <w:p w14:paraId="5AFE7DB0" w14:textId="77777777" w:rsidR="008E6646" w:rsidRPr="008E6646" w:rsidRDefault="008E6646" w:rsidP="008E6646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2x USB 3.2 Gen 1</w:t>
            </w:r>
          </w:p>
          <w:p w14:paraId="7028ABFD" w14:textId="77777777" w:rsidR="008E6646" w:rsidRPr="008E6646" w:rsidRDefault="008E6646" w:rsidP="008E6646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1x USB Type-C</w:t>
            </w:r>
          </w:p>
          <w:p w14:paraId="635B0E0E" w14:textId="77777777" w:rsidR="008E6646" w:rsidRPr="008E6646" w:rsidRDefault="008E6646" w:rsidP="008E6646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1x USB 2.0</w:t>
            </w:r>
          </w:p>
          <w:p w14:paraId="373726BF" w14:textId="77777777" w:rsidR="008E6646" w:rsidRPr="008E6646" w:rsidRDefault="008E6646" w:rsidP="008E6646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1x RJ45a</w:t>
            </w:r>
          </w:p>
        </w:tc>
      </w:tr>
      <w:tr w:rsidR="008E6646" w:rsidRPr="008E6646" w14:paraId="32EF492E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0CED2871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013540EF" w14:textId="12E28E66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7308C80B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Kensington Lock Slot</w:t>
            </w:r>
          </w:p>
        </w:tc>
      </w:tr>
      <w:tr w:rsidR="008E6646" w:rsidRPr="008E6646" w14:paraId="65D98CE9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20D74068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7CCE8F53" w14:textId="187D87F8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1B5D502D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1/3/0 (Part/Labour/Onsite)</w:t>
            </w:r>
          </w:p>
        </w:tc>
      </w:tr>
      <w:tr w:rsidR="008E6646" w:rsidRPr="008E6646" w14:paraId="0AFFB393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65FFBA2F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1E967A5D" w14:textId="22D60651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0DE0FABC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1,7 kg</w:t>
            </w:r>
          </w:p>
        </w:tc>
      </w:tr>
      <w:tr w:rsidR="008E6646" w:rsidRPr="008E6646" w14:paraId="466F4C34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0E98C780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162A3CB7" w14:textId="07BD275F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6D67E955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17,95 mm</w:t>
            </w:r>
          </w:p>
        </w:tc>
      </w:tr>
      <w:tr w:rsidR="008E6646" w:rsidRPr="008E6646" w14:paraId="2AB07D4D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36CB3724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2D0F2829" w14:textId="7E9C2819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39847CB2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Up to 13,5 hours</w:t>
            </w:r>
          </w:p>
        </w:tc>
      </w:tr>
      <w:tr w:rsidR="008E6646" w:rsidRPr="008E6646" w14:paraId="5A3FBB96" w14:textId="77777777" w:rsidTr="00EC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4FC3B522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proofErr w:type="spellStart"/>
            <w:r w:rsidRPr="008E6646">
              <w:rPr>
                <w:rFonts w:ascii="Verdana" w:eastAsia="Times New Roman" w:hAnsi="Verdana" w:cs="Times New Roman"/>
                <w:b/>
                <w:bCs/>
                <w:color w:val="313131"/>
                <w:sz w:val="24"/>
                <w:szCs w:val="24"/>
                <w:bdr w:val="none" w:sz="0" w:space="0" w:color="auto" w:frame="1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</w:tcPr>
          <w:p w14:paraId="2208C21A" w14:textId="47BB36F3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</w:p>
        </w:tc>
        <w:tc>
          <w:tcPr>
            <w:tcW w:w="8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14:paraId="450B36BD" w14:textId="77777777" w:rsidR="008E6646" w:rsidRPr="008E6646" w:rsidRDefault="008E6646" w:rsidP="008E6646">
            <w:pPr>
              <w:spacing w:after="0"/>
              <w:textAlignment w:val="baseline"/>
              <w:rPr>
                <w:rFonts w:ascii="Verdana" w:eastAsia="Times New Roman" w:hAnsi="Verdana" w:cs="Times New Roman"/>
                <w:color w:val="313131"/>
                <w:sz w:val="24"/>
                <w:szCs w:val="24"/>
              </w:rPr>
            </w:pPr>
            <w:r w:rsidRPr="008E6646">
              <w:rPr>
                <w:rFonts w:ascii="Verdana" w:eastAsia="Times New Roman" w:hAnsi="Verdana" w:cs="Times New Roman"/>
                <w:color w:val="313131"/>
                <w:sz w:val="24"/>
                <w:szCs w:val="24"/>
                <w:bdr w:val="none" w:sz="0" w:space="0" w:color="auto" w:frame="1"/>
              </w:rPr>
              <w:t>Black, Silver</w:t>
            </w:r>
          </w:p>
        </w:tc>
      </w:tr>
    </w:tbl>
    <w:p w14:paraId="145EC2B4" w14:textId="21979DD9" w:rsidR="008E6646" w:rsidRPr="009D6E5A" w:rsidRDefault="008E6646">
      <w:pPr>
        <w:rPr>
          <w:rFonts w:ascii="Verdana" w:hAnsi="Verdana"/>
        </w:rPr>
      </w:pPr>
    </w:p>
    <w:p w14:paraId="508F4906" w14:textId="55E43948" w:rsidR="008E6646" w:rsidRPr="009D6E5A" w:rsidRDefault="008E6646">
      <w:pPr>
        <w:rPr>
          <w:rFonts w:ascii="Verdana" w:hAnsi="Verdana"/>
        </w:rPr>
      </w:pPr>
      <w:proofErr w:type="gramStart"/>
      <w:r w:rsidRPr="009D6E5A">
        <w:rPr>
          <w:rFonts w:ascii="Verdana" w:hAnsi="Verdana"/>
        </w:rPr>
        <w:t>SUMBER :</w:t>
      </w:r>
      <w:proofErr w:type="gramEnd"/>
      <w:r w:rsidRPr="009D6E5A">
        <w:rPr>
          <w:rFonts w:ascii="Verdana" w:hAnsi="Verdana"/>
        </w:rPr>
        <w:t xml:space="preserve"> </w:t>
      </w:r>
      <w:hyperlink r:id="rId6" w:history="1">
        <w:r w:rsidRPr="009D6E5A">
          <w:rPr>
            <w:rStyle w:val="Hyperlink"/>
            <w:rFonts w:ascii="Verdana" w:hAnsi="Verdana"/>
          </w:rPr>
          <w:t>https://www.acerid.com/laptop-acer-aspire-5-amd-ryzen-5000/</w:t>
        </w:r>
      </w:hyperlink>
    </w:p>
    <w:p w14:paraId="2F766283" w14:textId="6BAE0FE2" w:rsidR="00CC7945" w:rsidRPr="009D6E5A" w:rsidRDefault="00CC7945">
      <w:pPr>
        <w:rPr>
          <w:rFonts w:ascii="Verdana" w:hAnsi="Verdana"/>
          <w:sz w:val="28"/>
          <w:szCs w:val="28"/>
        </w:rPr>
      </w:pPr>
      <w:r w:rsidRPr="009D6E5A">
        <w:rPr>
          <w:rFonts w:ascii="Verdana" w:hAnsi="Verdana"/>
          <w:sz w:val="28"/>
          <w:szCs w:val="28"/>
        </w:rPr>
        <w:t>REVIEW SAYA SETELAH PENGGUNAAN LAPTOP ADALAH</w:t>
      </w:r>
    </w:p>
    <w:p w14:paraId="4D1C7D94" w14:textId="15B0033A" w:rsidR="00CC7945" w:rsidRPr="009D6E5A" w:rsidRDefault="00CC7945">
      <w:pPr>
        <w:rPr>
          <w:rFonts w:ascii="Verdana" w:hAnsi="Verdana"/>
          <w:sz w:val="36"/>
          <w:szCs w:val="36"/>
        </w:rPr>
      </w:pPr>
      <w:r w:rsidRPr="009D6E5A">
        <w:rPr>
          <w:rFonts w:ascii="Verdana" w:hAnsi="Verdana"/>
          <w:sz w:val="36"/>
          <w:szCs w:val="36"/>
        </w:rPr>
        <w:t xml:space="preserve">KELEBIHAN: </w:t>
      </w:r>
    </w:p>
    <w:p w14:paraId="592AE09D" w14:textId="5B9174A4" w:rsidR="008E6646" w:rsidRDefault="00482972" w:rsidP="009D6E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 xml:space="preserve">SANGAT NYAMAN UNTUK PEKERJAAN TUGAS SEPERTI </w:t>
      </w:r>
      <w:proofErr w:type="gramStart"/>
      <w:r w:rsidRPr="009D6E5A">
        <w:rPr>
          <w:rFonts w:ascii="Verdana" w:hAnsi="Verdana"/>
          <w:sz w:val="24"/>
          <w:szCs w:val="24"/>
        </w:rPr>
        <w:t>MENGETIK ,MENDESAIN</w:t>
      </w:r>
      <w:proofErr w:type="gramEnd"/>
      <w:r w:rsidRPr="009D6E5A">
        <w:rPr>
          <w:rFonts w:ascii="Verdana" w:hAnsi="Verdana"/>
          <w:sz w:val="24"/>
          <w:szCs w:val="24"/>
        </w:rPr>
        <w:t xml:space="preserve"> POSTER MAUPUN CODING RINGAN </w:t>
      </w:r>
    </w:p>
    <w:p w14:paraId="76349A2E" w14:textId="77777777" w:rsidR="009D6E5A" w:rsidRP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65F84FF4" w14:textId="5B0BD869" w:rsidR="00482972" w:rsidRDefault="00482972" w:rsidP="009D6E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KEYBOARDNYA SUDAH MENGGUNAKAN BACKLIGHT SEHINGGA MEMUDAHKAN UNTUK MENGETIK DAN SANGAT NYAMAN DI GUNAKAN</w:t>
      </w:r>
    </w:p>
    <w:p w14:paraId="17E4324A" w14:textId="77777777" w:rsidR="009D6E5A" w:rsidRP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707A1E2A" w14:textId="77777777" w:rsidR="009D6E5A" w:rsidRP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224F9E0E" w14:textId="58B6DB8E" w:rsidR="00CC7945" w:rsidRPr="009D6E5A" w:rsidRDefault="00CC7945" w:rsidP="009D6E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JUGA TERSEDIA MICROSOFT OFFICE HOME AND STUDENTS 2019 YANG GRATIS UNTUK PEMBELI</w:t>
      </w:r>
    </w:p>
    <w:p w14:paraId="13FA93A7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11A9D59E" w14:textId="7A11B285" w:rsidR="00482972" w:rsidRPr="009D6E5A" w:rsidRDefault="00482972" w:rsidP="009D6E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LAYARNYA JUGA SUDAH FULL HD 1080P MEMUDAHKAN DALAM MENGERJAKAN PEKERJAAN DALAM JANGKA WAKTU LAMA</w:t>
      </w:r>
      <w:r w:rsidR="00CC7945" w:rsidRPr="009D6E5A">
        <w:rPr>
          <w:rFonts w:ascii="Verdana" w:hAnsi="Verdana"/>
          <w:sz w:val="24"/>
          <w:szCs w:val="24"/>
        </w:rPr>
        <w:t xml:space="preserve"> ATAUPUN UNTUK MENONTON FILM </w:t>
      </w:r>
    </w:p>
    <w:p w14:paraId="6C905B25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37115F5C" w14:textId="0EFF208C" w:rsidR="00482972" w:rsidRPr="009D6E5A" w:rsidRDefault="00482972" w:rsidP="009D6E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BATERAI YANG AWET UNTUK MELAKUKAN PEKERJAAN SEPERTI DESAIN DAN CODING RINGAN</w:t>
      </w:r>
    </w:p>
    <w:p w14:paraId="662A47C6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75537078" w14:textId="790594CC" w:rsidR="00482972" w:rsidRPr="009D6E5A" w:rsidRDefault="00482972" w:rsidP="009D6E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SERTA WAKTU PENGECASAN YANG TIDAK TERLALU LAMA SEKITAR KURANG 2 JAM SUDAH PENUH</w:t>
      </w:r>
    </w:p>
    <w:p w14:paraId="332202C5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0C70E47A" w14:textId="7F1065E5" w:rsidR="00482972" w:rsidRPr="009D6E5A" w:rsidRDefault="00482972" w:rsidP="009D6E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DAN JUGA CUKUP MEMUASKAN UNTUK GAME RINGAN</w:t>
      </w:r>
    </w:p>
    <w:p w14:paraId="551CFC0C" w14:textId="57F7805C" w:rsidR="00CC7945" w:rsidRPr="009D6E5A" w:rsidRDefault="00CC7945">
      <w:pPr>
        <w:rPr>
          <w:rFonts w:ascii="Verdana" w:hAnsi="Verdana"/>
          <w:sz w:val="36"/>
          <w:szCs w:val="36"/>
        </w:rPr>
      </w:pPr>
      <w:proofErr w:type="gramStart"/>
      <w:r w:rsidRPr="009D6E5A">
        <w:rPr>
          <w:rFonts w:ascii="Verdana" w:hAnsi="Verdana"/>
          <w:sz w:val="36"/>
          <w:szCs w:val="36"/>
        </w:rPr>
        <w:t>KEKURANGAN :</w:t>
      </w:r>
      <w:proofErr w:type="gramEnd"/>
    </w:p>
    <w:p w14:paraId="010810A2" w14:textId="77777777" w:rsidR="009D6E5A" w:rsidRDefault="00482972" w:rsidP="009D6E5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 xml:space="preserve">MEMILIKI KEKURANGAN YAITU CEPAT PANAS JIKA DIGUNAKAN UNTUK </w:t>
      </w:r>
    </w:p>
    <w:p w14:paraId="38C96F19" w14:textId="3AD10DB8" w:rsidR="00482972" w:rsidRPr="009D6E5A" w:rsidRDefault="00482972" w:rsidP="009D6E5A">
      <w:pPr>
        <w:pStyle w:val="ListParagraph"/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PEKERJAAN BERAT</w:t>
      </w:r>
    </w:p>
    <w:p w14:paraId="26531B01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22CD157D" w14:textId="2D72C097" w:rsidR="00482972" w:rsidRPr="009D6E5A" w:rsidRDefault="00482972" w:rsidP="009D6E5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 xml:space="preserve">KURANG COCOK UNTUK KEGIATAN GAMING BERAT KARENA AKAN CEPAT PANAS </w:t>
      </w:r>
      <w:r w:rsidR="006F35D5" w:rsidRPr="009D6E5A">
        <w:rPr>
          <w:rFonts w:ascii="Verdana" w:hAnsi="Verdana"/>
          <w:sz w:val="24"/>
          <w:szCs w:val="24"/>
        </w:rPr>
        <w:t>DAN FPS AKAN DROP</w:t>
      </w:r>
    </w:p>
    <w:p w14:paraId="6FB15107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6470A3E4" w14:textId="5D3FB28A" w:rsidR="00CC7945" w:rsidRPr="009D6E5A" w:rsidRDefault="00CC7945" w:rsidP="009D6E5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DAN PORT NYA YANG TERBATAS JADI JIKA MAU LEBIH HARUS MEMBELI ADAPTER</w:t>
      </w:r>
    </w:p>
    <w:p w14:paraId="3472FFDF" w14:textId="142BB7FE" w:rsidR="00CC7945" w:rsidRPr="009D6E5A" w:rsidRDefault="00CC7945">
      <w:pPr>
        <w:rPr>
          <w:rFonts w:ascii="Verdana" w:hAnsi="Verdana"/>
          <w:sz w:val="36"/>
          <w:szCs w:val="36"/>
        </w:rPr>
      </w:pPr>
      <w:proofErr w:type="gramStart"/>
      <w:r w:rsidRPr="009D6E5A">
        <w:rPr>
          <w:rFonts w:ascii="Verdana" w:hAnsi="Verdana"/>
          <w:sz w:val="36"/>
          <w:szCs w:val="36"/>
        </w:rPr>
        <w:t>CATATAN :</w:t>
      </w:r>
      <w:proofErr w:type="gramEnd"/>
      <w:r w:rsidRPr="009D6E5A">
        <w:rPr>
          <w:rFonts w:ascii="Verdana" w:hAnsi="Verdana"/>
          <w:sz w:val="36"/>
          <w:szCs w:val="36"/>
        </w:rPr>
        <w:t xml:space="preserve"> </w:t>
      </w:r>
    </w:p>
    <w:p w14:paraId="1F662AC5" w14:textId="77777777" w:rsidR="006F35D5" w:rsidRPr="009D6E5A" w:rsidRDefault="006F35D5" w:rsidP="009D6E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 xml:space="preserve">TAPI PERLU DIKETAHUI LAPTOP INI SANGAT UPGRADABLE </w:t>
      </w:r>
    </w:p>
    <w:p w14:paraId="40786516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4A173F68" w14:textId="53ECDA1D" w:rsidR="006F35D5" w:rsidRPr="009D6E5A" w:rsidRDefault="006F35D5" w:rsidP="009D6E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MULAI DARI RAM YANG MEMPUNYAI 2 SLOT YANG BISA DIUPGRADE SALAH SATU SLOTNYA</w:t>
      </w:r>
    </w:p>
    <w:p w14:paraId="31B49A26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68FD0B98" w14:textId="65CAD75B" w:rsidR="00CC7945" w:rsidRPr="009D6E5A" w:rsidRDefault="00CC7945" w:rsidP="009D6E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SLOT HARDISK KOSONG YANG BISA UPGRADE HINGGA 2TB HDD</w:t>
      </w:r>
    </w:p>
    <w:p w14:paraId="247DF87D" w14:textId="77777777" w:rsidR="009D6E5A" w:rsidRDefault="009D6E5A" w:rsidP="00673B5A">
      <w:pPr>
        <w:pStyle w:val="ListParagraph"/>
        <w:rPr>
          <w:rFonts w:ascii="Verdana" w:hAnsi="Verdana"/>
          <w:sz w:val="24"/>
          <w:szCs w:val="24"/>
        </w:rPr>
      </w:pPr>
    </w:p>
    <w:p w14:paraId="2A330659" w14:textId="42E34940" w:rsidR="00CC7945" w:rsidRPr="009D6E5A" w:rsidRDefault="00CC7945" w:rsidP="009D6E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 xml:space="preserve">DAN BODY MATERIALNYA YANG KUAT </w:t>
      </w:r>
    </w:p>
    <w:p w14:paraId="525FFC6F" w14:textId="77777777" w:rsidR="009D6E5A" w:rsidRDefault="009D6E5A" w:rsidP="009D6E5A">
      <w:pPr>
        <w:pStyle w:val="ListParagraph"/>
        <w:rPr>
          <w:rFonts w:ascii="Verdana" w:hAnsi="Verdana"/>
          <w:sz w:val="24"/>
          <w:szCs w:val="24"/>
        </w:rPr>
      </w:pPr>
    </w:p>
    <w:p w14:paraId="55BA2162" w14:textId="0FB29DE4" w:rsidR="00CC7945" w:rsidRPr="009D6E5A" w:rsidRDefault="00CC7945" w:rsidP="009D6E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9D6E5A">
        <w:rPr>
          <w:rFonts w:ascii="Verdana" w:hAnsi="Verdana"/>
          <w:sz w:val="24"/>
          <w:szCs w:val="24"/>
        </w:rPr>
        <w:t>SAAT MEMBELI KITA MENDAPAT TAS BACPACK GRATIS</w:t>
      </w:r>
    </w:p>
    <w:p w14:paraId="27E8A076" w14:textId="2260A290" w:rsidR="008E6646" w:rsidRDefault="008E6646"/>
    <w:p w14:paraId="70494407" w14:textId="45C3B8F4" w:rsidR="008E6646" w:rsidRDefault="008E6646"/>
    <w:p w14:paraId="009B3E96" w14:textId="77777777" w:rsidR="008E6646" w:rsidRDefault="008E6646"/>
    <w:sectPr w:rsidR="008E66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ERFOCO_L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D05"/>
    <w:multiLevelType w:val="hybridMultilevel"/>
    <w:tmpl w:val="472CDF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A41"/>
    <w:multiLevelType w:val="multilevel"/>
    <w:tmpl w:val="CBD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5634"/>
    <w:multiLevelType w:val="hybridMultilevel"/>
    <w:tmpl w:val="C2282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638AC"/>
    <w:multiLevelType w:val="hybridMultilevel"/>
    <w:tmpl w:val="99525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355B5"/>
    <w:multiLevelType w:val="multilevel"/>
    <w:tmpl w:val="9F4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680366">
    <w:abstractNumId w:val="1"/>
  </w:num>
  <w:num w:numId="2" w16cid:durableId="1187865049">
    <w:abstractNumId w:val="4"/>
  </w:num>
  <w:num w:numId="3" w16cid:durableId="1191605596">
    <w:abstractNumId w:val="0"/>
  </w:num>
  <w:num w:numId="4" w16cid:durableId="35007734">
    <w:abstractNumId w:val="3"/>
  </w:num>
  <w:num w:numId="5" w16cid:durableId="1583753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E6646"/>
    <w:rsid w:val="00482972"/>
    <w:rsid w:val="00664FBF"/>
    <w:rsid w:val="00673B5A"/>
    <w:rsid w:val="006F35D5"/>
    <w:rsid w:val="007A7D70"/>
    <w:rsid w:val="007B36C7"/>
    <w:rsid w:val="008E6646"/>
    <w:rsid w:val="009D6E5A"/>
    <w:rsid w:val="00AD45D9"/>
    <w:rsid w:val="00CC7945"/>
    <w:rsid w:val="00EC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807A"/>
  <w15:docId w15:val="{C6CBF827-0E23-4824-ABD5-82CC856A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2Char">
    <w:name w:val="Heading 2 Char"/>
    <w:basedOn w:val="DefaultParagraphFont"/>
    <w:link w:val="Heading2"/>
    <w:uiPriority w:val="9"/>
    <w:rsid w:val="008E6646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8E6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erid.com/laptop-acer-aspire-5-amd-ryzen-5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3ACB7-DFA4-41BE-924D-C25CB238CC92}"/>
      </w:docPartPr>
      <w:docPartBody>
        <w:p w:rsidR="00000000" w:rsidRDefault="007621B5">
          <w:r w:rsidRPr="007677D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ERFOCO_L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B5"/>
    <w:rsid w:val="0076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1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REVIEW PENGGUNAAN Laptop Acer Aspire 5 Ryzen 5000 (A515-45)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0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maulana</dc:creator>
  <cp:keywords/>
  <dc:description/>
  <cp:lastModifiedBy>ferdiansyahmaulana1010@gmail.com</cp:lastModifiedBy>
  <cp:revision>2</cp:revision>
  <dcterms:created xsi:type="dcterms:W3CDTF">2022-10-24T09:53:00Z</dcterms:created>
  <dcterms:modified xsi:type="dcterms:W3CDTF">2022-10-24T09:53:00Z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9d08df1a-a2b2-441e-a2ba-55195e634b37</vt:lpwstr>
  </property>
</Properties>
</file>