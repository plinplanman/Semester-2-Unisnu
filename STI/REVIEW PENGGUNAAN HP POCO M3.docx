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14:paraId="64896D35" w14:textId="5822E156" w:rsidR="007A7D70" w:rsidRDefault="00E67FEB">
              <w:pPr>
                <w:pStyle w:val="Publishwithline"/>
              </w:pPr>
              <w:r>
                <w:t>REVIEW PENGGUNAAN HP POCO M3</w:t>
              </w:r>
            </w:p>
          </w:sdtContent>
        </w:sdt>
        <w:p w14:paraId="072F7003" w14:textId="77777777" w:rsidR="007A7D70" w:rsidRDefault="007A7D70">
          <w:pPr>
            <w:pStyle w:val="underline"/>
          </w:pPr>
        </w:p>
        <w:p w14:paraId="41E8C9D4" w14:textId="77777777" w:rsidR="007A7D70" w:rsidRDefault="009C5A00">
          <w:pPr>
            <w:pStyle w:val="PadderBetweenControlandBody"/>
          </w:pPr>
        </w:p>
      </w:sdtContent>
    </w:sdt>
    <w:p w14:paraId="1A93A056" w14:textId="74BCDC50" w:rsidR="007A7D70" w:rsidRDefault="00E67FEB">
      <w:r>
        <w:t>POCO M3 ADALAH TIPE HP ENTRY LEVEL KELUARAN XIAOMI DENGAN HARGA DIBAWAH 2 JUTA YANG DI KLAIM POCO SEBAGAI HP ENTRY LEVEL KILLER</w:t>
      </w:r>
    </w:p>
    <w:p w14:paraId="571CB373" w14:textId="10E0C69C" w:rsidR="00E67FEB" w:rsidRDefault="00E67FEB">
      <w:r>
        <w:t>KARENA DENGAN HARGA DIBAWAH 2 JUTA POCO M3 SUDAH MENDAPAT SPESIFIKASI MUMPUNI</w:t>
      </w:r>
      <w:r w:rsidR="001978C5">
        <w:t xml:space="preserve"> SEPERTI</w:t>
      </w:r>
    </w:p>
    <w:tbl>
      <w:tblPr>
        <w:tblW w:w="808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8080"/>
      </w:tblGrid>
      <w:tr w:rsidR="00E67FEB" w:rsidRPr="00E67FEB" w14:paraId="0BCC8114" w14:textId="77777777" w:rsidTr="00E67FEB">
        <w:trPr>
          <w:trHeight w:val="405"/>
        </w:trPr>
        <w:tc>
          <w:tcPr>
            <w:tcW w:w="8080" w:type="dxa"/>
            <w:tcBorders>
              <w:top w:val="nil"/>
              <w:left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0BFBA6E" w14:textId="77777777" w:rsidR="00E67FEB" w:rsidRPr="00E67FEB" w:rsidRDefault="00E67FEB" w:rsidP="00E67FE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hyperlink r:id="rId5" w:history="1">
              <w:r w:rsidRPr="00E67FEB">
                <w:rPr>
                  <w:rStyle w:val="Hyperlink"/>
                  <w:rFonts w:ascii="Arial" w:eastAsia="Times New Roman" w:hAnsi="Arial" w:cs="Arial"/>
                  <w:b/>
                  <w:bCs/>
                  <w:color w:val="auto"/>
                  <w:sz w:val="21"/>
                  <w:szCs w:val="21"/>
                </w:rPr>
                <w:br/>
                <w:t>Type</w:t>
              </w:r>
            </w:hyperlink>
          </w:p>
          <w:p w14:paraId="1A773B2C" w14:textId="6B25B5E3" w:rsidR="00E67FEB" w:rsidRPr="00E67FEB" w:rsidRDefault="00E67FEB" w:rsidP="00E67FE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67FEB">
              <w:rPr>
                <w:rFonts w:ascii="Arial" w:eastAsia="Times New Roman" w:hAnsi="Arial" w:cs="Arial"/>
                <w:sz w:val="21"/>
                <w:szCs w:val="21"/>
              </w:rPr>
              <w:t>IPS LCD, 400 nits (</w:t>
            </w:r>
            <w:proofErr w:type="spellStart"/>
            <w:r w:rsidRPr="00E67FEB">
              <w:rPr>
                <w:rFonts w:ascii="Arial" w:eastAsia="Times New Roman" w:hAnsi="Arial" w:cs="Arial"/>
                <w:sz w:val="21"/>
                <w:szCs w:val="21"/>
              </w:rPr>
              <w:t>typ</w:t>
            </w:r>
            <w:proofErr w:type="spellEnd"/>
            <w:r w:rsidRPr="00E67FEB">
              <w:rPr>
                <w:rFonts w:ascii="Arial" w:eastAsia="Times New Roman" w:hAnsi="Arial" w:cs="Arial"/>
                <w:sz w:val="21"/>
                <w:szCs w:val="21"/>
              </w:rPr>
              <w:t>)</w:t>
            </w:r>
          </w:p>
          <w:p w14:paraId="765FD644" w14:textId="77777777" w:rsidR="00E67FEB" w:rsidRPr="00E67FEB" w:rsidRDefault="00E67FEB" w:rsidP="00E67FE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hyperlink r:id="rId6" w:history="1">
              <w:r w:rsidRPr="00E67FEB">
                <w:rPr>
                  <w:rStyle w:val="Hyperlink"/>
                  <w:rFonts w:ascii="Arial" w:eastAsia="Times New Roman" w:hAnsi="Arial" w:cs="Arial"/>
                  <w:b/>
                  <w:bCs/>
                  <w:color w:val="auto"/>
                  <w:sz w:val="21"/>
                  <w:szCs w:val="21"/>
                </w:rPr>
                <w:t>Size</w:t>
              </w:r>
            </w:hyperlink>
          </w:p>
          <w:p w14:paraId="55ABD368" w14:textId="77777777" w:rsidR="00E67FEB" w:rsidRPr="00E67FEB" w:rsidRDefault="00E67FEB" w:rsidP="00E67FE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67FEB">
              <w:rPr>
                <w:rFonts w:ascii="Arial" w:eastAsia="Times New Roman" w:hAnsi="Arial" w:cs="Arial"/>
                <w:sz w:val="21"/>
                <w:szCs w:val="21"/>
              </w:rPr>
              <w:t>6.53 inches, 104.7 cm2 (~83.4% screen-to-body ratio)</w:t>
            </w:r>
          </w:p>
          <w:p w14:paraId="3BDA1B6B" w14:textId="77777777" w:rsidR="00E67FEB" w:rsidRPr="00E67FEB" w:rsidRDefault="00E67FEB" w:rsidP="00E67FE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hyperlink r:id="rId7" w:history="1">
              <w:r w:rsidRPr="00E67FEB">
                <w:rPr>
                  <w:rStyle w:val="Hyperlink"/>
                  <w:rFonts w:ascii="Arial" w:eastAsia="Times New Roman" w:hAnsi="Arial" w:cs="Arial"/>
                  <w:b/>
                  <w:bCs/>
                  <w:color w:val="auto"/>
                  <w:sz w:val="21"/>
                  <w:szCs w:val="21"/>
                </w:rPr>
                <w:t>Resolution</w:t>
              </w:r>
            </w:hyperlink>
          </w:p>
          <w:p w14:paraId="395A9B28" w14:textId="77777777" w:rsidR="00E67FEB" w:rsidRPr="00E67FEB" w:rsidRDefault="00E67FEB" w:rsidP="00E67FE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67FEB">
              <w:rPr>
                <w:rFonts w:ascii="Arial" w:eastAsia="Times New Roman" w:hAnsi="Arial" w:cs="Arial"/>
                <w:sz w:val="21"/>
                <w:szCs w:val="21"/>
              </w:rPr>
              <w:t xml:space="preserve">1080 x 2340 pixels, 19.5:9 ratio (~395 </w:t>
            </w:r>
            <w:proofErr w:type="spellStart"/>
            <w:r w:rsidRPr="00E67FEB">
              <w:rPr>
                <w:rFonts w:ascii="Arial" w:eastAsia="Times New Roman" w:hAnsi="Arial" w:cs="Arial"/>
                <w:sz w:val="21"/>
                <w:szCs w:val="21"/>
              </w:rPr>
              <w:t>ppi</w:t>
            </w:r>
            <w:proofErr w:type="spellEnd"/>
            <w:r w:rsidRPr="00E67FEB">
              <w:rPr>
                <w:rFonts w:ascii="Arial" w:eastAsia="Times New Roman" w:hAnsi="Arial" w:cs="Arial"/>
                <w:sz w:val="21"/>
                <w:szCs w:val="21"/>
              </w:rPr>
              <w:t xml:space="preserve"> density)</w:t>
            </w:r>
          </w:p>
          <w:p w14:paraId="63FF2BB7" w14:textId="77777777" w:rsidR="00E67FEB" w:rsidRPr="00E67FEB" w:rsidRDefault="00E67FEB" w:rsidP="00E67FE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hyperlink r:id="rId8" w:history="1">
              <w:r w:rsidRPr="00E67FEB">
                <w:rPr>
                  <w:rStyle w:val="Hyperlink"/>
                  <w:rFonts w:ascii="Arial" w:eastAsia="Times New Roman" w:hAnsi="Arial" w:cs="Arial"/>
                  <w:b/>
                  <w:bCs/>
                  <w:color w:val="auto"/>
                  <w:sz w:val="21"/>
                  <w:szCs w:val="21"/>
                </w:rPr>
                <w:t>Protection</w:t>
              </w:r>
            </w:hyperlink>
          </w:p>
          <w:p w14:paraId="4F3CF1AF" w14:textId="77777777" w:rsidR="00E67FEB" w:rsidRPr="00E67FEB" w:rsidRDefault="00E67FEB" w:rsidP="00E67FE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67FEB">
              <w:rPr>
                <w:rFonts w:ascii="Arial" w:eastAsia="Times New Roman" w:hAnsi="Arial" w:cs="Arial"/>
                <w:sz w:val="21"/>
                <w:szCs w:val="21"/>
              </w:rPr>
              <w:t>Corning Gorilla Glass 3</w:t>
            </w:r>
          </w:p>
          <w:p w14:paraId="7010971F" w14:textId="77777777" w:rsidR="00E67FEB" w:rsidRPr="00E67FEB" w:rsidRDefault="00E67FEB" w:rsidP="00E67FE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hyperlink r:id="rId9" w:history="1">
              <w:r w:rsidRPr="00E67FEB">
                <w:rPr>
                  <w:rFonts w:ascii="Arial" w:eastAsia="Times New Roman" w:hAnsi="Arial" w:cs="Arial"/>
                  <w:b/>
                  <w:bCs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  <w:p w14:paraId="47826437" w14:textId="77777777" w:rsidR="00E67FEB" w:rsidRPr="00E67FEB" w:rsidRDefault="00E67FEB" w:rsidP="00E67FE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67FEB">
              <w:rPr>
                <w:rFonts w:ascii="Arial" w:eastAsia="Times New Roman" w:hAnsi="Arial" w:cs="Arial"/>
                <w:sz w:val="21"/>
                <w:szCs w:val="21"/>
              </w:rPr>
              <w:t>Android 10, MIUI 12</w:t>
            </w:r>
          </w:p>
          <w:p w14:paraId="704B77CE" w14:textId="77777777" w:rsidR="00E67FEB" w:rsidRPr="00E67FEB" w:rsidRDefault="00E67FEB" w:rsidP="00E67FE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hyperlink r:id="rId10" w:history="1">
              <w:r w:rsidRPr="00E67FEB">
                <w:rPr>
                  <w:rFonts w:ascii="Arial" w:eastAsia="Times New Roman" w:hAnsi="Arial" w:cs="Arial"/>
                  <w:b/>
                  <w:bCs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  <w:p w14:paraId="1A401445" w14:textId="77777777" w:rsidR="00E67FEB" w:rsidRPr="00E67FEB" w:rsidRDefault="00E67FEB" w:rsidP="00E67FE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67FEB">
              <w:rPr>
                <w:rFonts w:ascii="Arial" w:eastAsia="Times New Roman" w:hAnsi="Arial" w:cs="Arial"/>
                <w:sz w:val="21"/>
                <w:szCs w:val="21"/>
              </w:rPr>
              <w:t>Qualcomm SM6115 Snapdragon 662 (11 nm)</w:t>
            </w:r>
          </w:p>
          <w:p w14:paraId="27566D6A" w14:textId="77777777" w:rsidR="00E67FEB" w:rsidRPr="00E67FEB" w:rsidRDefault="00E67FEB" w:rsidP="00E67FE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hyperlink r:id="rId11" w:history="1">
              <w:r w:rsidRPr="00E67FEB">
                <w:rPr>
                  <w:rFonts w:ascii="Arial" w:eastAsia="Times New Roman" w:hAnsi="Arial" w:cs="Arial"/>
                  <w:b/>
                  <w:bCs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  <w:p w14:paraId="39B046E3" w14:textId="77777777" w:rsidR="00E67FEB" w:rsidRPr="00E67FEB" w:rsidRDefault="00E67FEB" w:rsidP="00E67FE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67FEB">
              <w:rPr>
                <w:rFonts w:ascii="Arial" w:eastAsia="Times New Roman" w:hAnsi="Arial" w:cs="Arial"/>
                <w:sz w:val="21"/>
                <w:szCs w:val="21"/>
              </w:rPr>
              <w:t xml:space="preserve">Octa-core (4x2.0 GHz </w:t>
            </w:r>
            <w:proofErr w:type="spellStart"/>
            <w:r w:rsidRPr="00E67FEB">
              <w:rPr>
                <w:rFonts w:ascii="Arial" w:eastAsia="Times New Roman" w:hAnsi="Arial" w:cs="Arial"/>
                <w:sz w:val="21"/>
                <w:szCs w:val="21"/>
              </w:rPr>
              <w:t>Kryo</w:t>
            </w:r>
            <w:proofErr w:type="spellEnd"/>
            <w:r w:rsidRPr="00E67FEB">
              <w:rPr>
                <w:rFonts w:ascii="Arial" w:eastAsia="Times New Roman" w:hAnsi="Arial" w:cs="Arial"/>
                <w:sz w:val="21"/>
                <w:szCs w:val="21"/>
              </w:rPr>
              <w:t xml:space="preserve"> 260 Gold &amp; 4x1.8 GHz </w:t>
            </w:r>
            <w:proofErr w:type="spellStart"/>
            <w:r w:rsidRPr="00E67FEB">
              <w:rPr>
                <w:rFonts w:ascii="Arial" w:eastAsia="Times New Roman" w:hAnsi="Arial" w:cs="Arial"/>
                <w:sz w:val="21"/>
                <w:szCs w:val="21"/>
              </w:rPr>
              <w:t>Kryo</w:t>
            </w:r>
            <w:proofErr w:type="spellEnd"/>
            <w:r w:rsidRPr="00E67FEB">
              <w:rPr>
                <w:rFonts w:ascii="Arial" w:eastAsia="Times New Roman" w:hAnsi="Arial" w:cs="Arial"/>
                <w:sz w:val="21"/>
                <w:szCs w:val="21"/>
              </w:rPr>
              <w:t xml:space="preserve"> 260 Silver)</w:t>
            </w:r>
          </w:p>
          <w:p w14:paraId="3A9C41F7" w14:textId="77777777" w:rsidR="00E67FEB" w:rsidRPr="00E67FEB" w:rsidRDefault="00E67FEB" w:rsidP="00E67FE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hyperlink r:id="rId12" w:history="1">
              <w:r w:rsidRPr="00E67FEB">
                <w:rPr>
                  <w:rFonts w:ascii="Arial" w:eastAsia="Times New Roman" w:hAnsi="Arial" w:cs="Arial"/>
                  <w:b/>
                  <w:bCs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  <w:p w14:paraId="179B6FDC" w14:textId="77777777" w:rsidR="00E67FEB" w:rsidRPr="00E67FEB" w:rsidRDefault="00E67FEB" w:rsidP="00E67FE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67FEB">
              <w:rPr>
                <w:rFonts w:ascii="Arial" w:eastAsia="Times New Roman" w:hAnsi="Arial" w:cs="Arial"/>
                <w:sz w:val="21"/>
                <w:szCs w:val="21"/>
              </w:rPr>
              <w:t>Adreno 610</w:t>
            </w:r>
          </w:p>
          <w:p w14:paraId="411EF734" w14:textId="77777777" w:rsidR="00E67FEB" w:rsidRPr="00E67FEB" w:rsidRDefault="00E67FEB" w:rsidP="00E67FE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hyperlink r:id="rId13" w:history="1">
              <w:r w:rsidRPr="00E67FEB">
                <w:rPr>
                  <w:rStyle w:val="Hyperlink"/>
                  <w:rFonts w:ascii="Arial" w:eastAsia="Times New Roman" w:hAnsi="Arial" w:cs="Arial"/>
                  <w:b/>
                  <w:bCs/>
                  <w:color w:val="auto"/>
                  <w:sz w:val="21"/>
                  <w:szCs w:val="21"/>
                </w:rPr>
                <w:t>Card slot</w:t>
              </w:r>
            </w:hyperlink>
          </w:p>
          <w:p w14:paraId="5BFE6D24" w14:textId="77777777" w:rsidR="00E67FEB" w:rsidRPr="00E67FEB" w:rsidRDefault="00E67FEB" w:rsidP="00E67FE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E67FEB">
              <w:rPr>
                <w:rFonts w:ascii="Arial" w:eastAsia="Times New Roman" w:hAnsi="Arial" w:cs="Arial"/>
                <w:sz w:val="21"/>
                <w:szCs w:val="21"/>
              </w:rPr>
              <w:t>microSDXC</w:t>
            </w:r>
            <w:proofErr w:type="spellEnd"/>
            <w:r w:rsidRPr="00E67FEB">
              <w:rPr>
                <w:rFonts w:ascii="Arial" w:eastAsia="Times New Roman" w:hAnsi="Arial" w:cs="Arial"/>
                <w:sz w:val="21"/>
                <w:szCs w:val="21"/>
              </w:rPr>
              <w:t xml:space="preserve"> (dedicated slot)</w:t>
            </w:r>
          </w:p>
          <w:p w14:paraId="4AADE375" w14:textId="77777777" w:rsidR="00E67FEB" w:rsidRPr="00E67FEB" w:rsidRDefault="00E67FEB" w:rsidP="00E67FE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hyperlink r:id="rId14" w:history="1">
              <w:r w:rsidRPr="00E67FEB">
                <w:rPr>
                  <w:rStyle w:val="Hyperlink"/>
                  <w:rFonts w:ascii="Arial" w:eastAsia="Times New Roman" w:hAnsi="Arial" w:cs="Arial"/>
                  <w:b/>
                  <w:bCs/>
                  <w:color w:val="auto"/>
                  <w:sz w:val="21"/>
                  <w:szCs w:val="21"/>
                </w:rPr>
                <w:t>Internal</w:t>
              </w:r>
            </w:hyperlink>
          </w:p>
          <w:p w14:paraId="566C468C" w14:textId="221B4C41" w:rsidR="00E67FEB" w:rsidRPr="00E67FEB" w:rsidRDefault="00E67FEB" w:rsidP="00E67FE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67FEB">
              <w:rPr>
                <w:rFonts w:ascii="Arial" w:eastAsia="Times New Roman" w:hAnsi="Arial" w:cs="Arial"/>
                <w:sz w:val="21"/>
                <w:szCs w:val="21"/>
              </w:rPr>
              <w:t>64GB 4GB RAM, 64GB 6GB RAM, 128GB 4GB RAM, 128GB 6GB RAM</w:t>
            </w:r>
          </w:p>
          <w:p w14:paraId="12DB4A6B" w14:textId="77777777" w:rsidR="00E67FEB" w:rsidRPr="00E67FEB" w:rsidRDefault="00E67FEB" w:rsidP="00E67FE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67FEB">
              <w:rPr>
                <w:rFonts w:ascii="Arial" w:eastAsia="Times New Roman" w:hAnsi="Arial" w:cs="Arial"/>
                <w:sz w:val="21"/>
                <w:szCs w:val="21"/>
              </w:rPr>
              <w:t>UFS 2.1 - 64GB</w:t>
            </w:r>
            <w:r w:rsidRPr="00E67FEB">
              <w:rPr>
                <w:rFonts w:ascii="Arial" w:eastAsia="Times New Roman" w:hAnsi="Arial" w:cs="Arial"/>
                <w:sz w:val="21"/>
                <w:szCs w:val="21"/>
              </w:rPr>
              <w:br/>
              <w:t>UFS 2.2 - 128GB</w:t>
            </w:r>
          </w:p>
          <w:p w14:paraId="01C2B162" w14:textId="77777777" w:rsidR="00E67FEB" w:rsidRPr="00E67FEB" w:rsidRDefault="00E67FEB" w:rsidP="00E67FE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hyperlink r:id="rId15" w:history="1">
              <w:r w:rsidRPr="00E67FEB">
                <w:rPr>
                  <w:rStyle w:val="Hyperlink"/>
                  <w:rFonts w:ascii="Arial" w:eastAsia="Times New Roman" w:hAnsi="Arial" w:cs="Arial"/>
                  <w:b/>
                  <w:bCs/>
                  <w:color w:val="auto"/>
                  <w:sz w:val="21"/>
                  <w:szCs w:val="21"/>
                </w:rPr>
                <w:t>Type</w:t>
              </w:r>
            </w:hyperlink>
          </w:p>
          <w:p w14:paraId="251BAD28" w14:textId="77777777" w:rsidR="00E67FEB" w:rsidRPr="00E67FEB" w:rsidRDefault="00E67FEB" w:rsidP="00E67FE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67FEB">
              <w:rPr>
                <w:rFonts w:ascii="Arial" w:eastAsia="Times New Roman" w:hAnsi="Arial" w:cs="Arial"/>
                <w:sz w:val="21"/>
                <w:szCs w:val="21"/>
              </w:rPr>
              <w:t xml:space="preserve">Li-Po 6000 </w:t>
            </w:r>
            <w:proofErr w:type="spellStart"/>
            <w:r w:rsidRPr="00E67FEB">
              <w:rPr>
                <w:rFonts w:ascii="Arial" w:eastAsia="Times New Roman" w:hAnsi="Arial" w:cs="Arial"/>
                <w:sz w:val="21"/>
                <w:szCs w:val="21"/>
              </w:rPr>
              <w:t>mAh</w:t>
            </w:r>
            <w:proofErr w:type="spellEnd"/>
            <w:r w:rsidRPr="00E67FEB">
              <w:rPr>
                <w:rFonts w:ascii="Arial" w:eastAsia="Times New Roman" w:hAnsi="Arial" w:cs="Arial"/>
                <w:sz w:val="21"/>
                <w:szCs w:val="21"/>
              </w:rPr>
              <w:t>, non-removable</w:t>
            </w:r>
          </w:p>
          <w:p w14:paraId="31CEA5FC" w14:textId="77777777" w:rsidR="00E67FEB" w:rsidRPr="00E67FEB" w:rsidRDefault="00E67FEB" w:rsidP="00E67FE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hyperlink r:id="rId16" w:history="1">
              <w:r w:rsidRPr="00E67FEB">
                <w:rPr>
                  <w:rStyle w:val="Hyperlink"/>
                  <w:rFonts w:ascii="Arial" w:eastAsia="Times New Roman" w:hAnsi="Arial" w:cs="Arial"/>
                  <w:b/>
                  <w:bCs/>
                  <w:color w:val="auto"/>
                  <w:sz w:val="21"/>
                  <w:szCs w:val="21"/>
                </w:rPr>
                <w:t>Charging</w:t>
              </w:r>
            </w:hyperlink>
          </w:p>
          <w:p w14:paraId="4B9AC6E1" w14:textId="5FC285D8" w:rsidR="00E67FEB" w:rsidRPr="00E67FEB" w:rsidRDefault="00E67FEB" w:rsidP="00E67FE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67FEB">
              <w:rPr>
                <w:rFonts w:ascii="Arial" w:eastAsia="Times New Roman" w:hAnsi="Arial" w:cs="Arial"/>
                <w:sz w:val="21"/>
                <w:szCs w:val="21"/>
              </w:rPr>
              <w:t>Fast charging 18W</w:t>
            </w:r>
            <w:r w:rsidRPr="00E67FEB">
              <w:rPr>
                <w:rFonts w:ascii="Arial" w:eastAsia="Times New Roman" w:hAnsi="Arial" w:cs="Arial"/>
                <w:sz w:val="21"/>
                <w:szCs w:val="21"/>
              </w:rPr>
              <w:br/>
              <w:t>Reverse charging</w:t>
            </w:r>
          </w:p>
        </w:tc>
      </w:tr>
    </w:tbl>
    <w:p w14:paraId="649E59BD" w14:textId="77777777" w:rsidR="00E67FEB" w:rsidRDefault="00E67FEB"/>
    <w:tbl>
      <w:tblPr>
        <w:tblW w:w="808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8080"/>
      </w:tblGrid>
      <w:tr w:rsidR="00E67FEB" w:rsidRPr="00E67FEB" w14:paraId="428F36DD" w14:textId="77777777" w:rsidTr="00E67FEB">
        <w:trPr>
          <w:trHeight w:val="116"/>
        </w:trPr>
        <w:tc>
          <w:tcPr>
            <w:tcW w:w="8080" w:type="dxa"/>
            <w:tcBorders>
              <w:top w:val="nil"/>
              <w:left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85D8061" w14:textId="77777777" w:rsidR="00E67FEB" w:rsidRPr="00E67FEB" w:rsidRDefault="00E67FEB" w:rsidP="00E67FE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E67FE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Triple</w:t>
              </w:r>
            </w:hyperlink>
          </w:p>
          <w:p w14:paraId="21316722" w14:textId="7F4E4296" w:rsidR="00E67FEB" w:rsidRPr="00E67FEB" w:rsidRDefault="00E67FEB" w:rsidP="00E67FE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67FE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48 MP, f/1.8, (wide), 1/2.0", 0.8µm, PDAF</w:t>
            </w:r>
            <w:r w:rsidRPr="00E67FE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2 MP, f/2.4, (macro)</w:t>
            </w:r>
            <w:r w:rsidRPr="00E67FE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2 MP, f/2.4, (depth)</w:t>
            </w:r>
          </w:p>
          <w:p w14:paraId="36130E3D" w14:textId="77777777" w:rsidR="00E67FEB" w:rsidRPr="00E67FEB" w:rsidRDefault="00E67FEB" w:rsidP="00E67FE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E67FE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  <w:p w14:paraId="1415FD86" w14:textId="77777777" w:rsidR="00E67FEB" w:rsidRPr="00E67FEB" w:rsidRDefault="00E67FEB" w:rsidP="00E67FE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67FE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LED flash, HDR, panorama</w:t>
            </w:r>
          </w:p>
          <w:p w14:paraId="2AABBC79" w14:textId="77777777" w:rsidR="00E67FEB" w:rsidRPr="00E67FEB" w:rsidRDefault="00E67FEB" w:rsidP="00E67FE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E67FE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  <w:p w14:paraId="51F51764" w14:textId="196A29AD" w:rsidR="00E67FEB" w:rsidRPr="00E67FEB" w:rsidRDefault="00E67FEB" w:rsidP="00E67FE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67FE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1080p@30fps</w:t>
            </w:r>
          </w:p>
        </w:tc>
      </w:tr>
    </w:tbl>
    <w:p w14:paraId="2C59F3DF" w14:textId="1A301C00" w:rsidR="00E67FEB" w:rsidRDefault="00E67FEB">
      <w:proofErr w:type="gramStart"/>
      <w:r>
        <w:t>SUMBER :</w:t>
      </w:r>
      <w:proofErr w:type="gramEnd"/>
      <w:r>
        <w:t xml:space="preserve"> </w:t>
      </w:r>
      <w:hyperlink r:id="rId20" w:history="1">
        <w:r w:rsidR="001978C5" w:rsidRPr="001978C5">
          <w:rPr>
            <w:rStyle w:val="Hyperlink"/>
          </w:rPr>
          <w:t>https://www.mi.co.id/id/poco-m3/</w:t>
        </w:r>
      </w:hyperlink>
    </w:p>
    <w:p w14:paraId="42AEF0DC" w14:textId="25BD9341" w:rsidR="001978C5" w:rsidRDefault="001978C5">
      <w:r>
        <w:t>SPEK YANG SAYA PAKAI SENDIRI YAITU POCO M3 RAM 4/64</w:t>
      </w:r>
    </w:p>
    <w:p w14:paraId="74C6E007" w14:textId="30D5A3EF" w:rsidR="001978C5" w:rsidRDefault="001978C5">
      <w:r>
        <w:t xml:space="preserve">REVIEW SAYA ADALAH </w:t>
      </w:r>
    </w:p>
    <w:p w14:paraId="0EFEE57D" w14:textId="3016198F" w:rsidR="001978C5" w:rsidRDefault="001978C5">
      <w:r>
        <w:t>KELEBIHAN</w:t>
      </w:r>
    </w:p>
    <w:p w14:paraId="5ADF4662" w14:textId="14948D9C" w:rsidR="001978C5" w:rsidRDefault="001978C5">
      <w:r>
        <w:t>KEKURANGAN</w:t>
      </w:r>
    </w:p>
    <w:p w14:paraId="220950E5" w14:textId="559201C1" w:rsidR="001978C5" w:rsidRDefault="001978C5">
      <w:r>
        <w:t>CATATAN</w:t>
      </w:r>
    </w:p>
    <w:p w14:paraId="59F50C4C" w14:textId="28E59807" w:rsidR="001978C5" w:rsidRDefault="001978C5"/>
    <w:p w14:paraId="0B0604E9" w14:textId="00F71340" w:rsidR="001978C5" w:rsidRDefault="001978C5"/>
    <w:p w14:paraId="21AA1EFF" w14:textId="77777777" w:rsidR="001978C5" w:rsidRDefault="001978C5"/>
    <w:sectPr w:rsidR="001978C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E67FEB"/>
    <w:rsid w:val="001978C5"/>
    <w:rsid w:val="007A7D70"/>
    <w:rsid w:val="007B36C7"/>
    <w:rsid w:val="009C5A00"/>
    <w:rsid w:val="00E6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0CD58"/>
  <w15:docId w15:val="{CC001211-B5A9-4279-BCD7-0F7A49B1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D" w:eastAsia="en-ID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character" w:styleId="Hyperlink">
    <w:name w:val="Hyperlink"/>
    <w:basedOn w:val="DefaultParagraphFont"/>
    <w:uiPriority w:val="99"/>
    <w:unhideWhenUsed/>
    <w:rsid w:val="00E67FE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F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marena.com/glossary.php3?term=screen-protection" TargetMode="External"/><Relationship Id="rId13" Type="http://schemas.openxmlformats.org/officeDocument/2006/relationships/hyperlink" Target="https://www.gsmarena.com/glossary.php3?term=memory-card-slot" TargetMode="External"/><Relationship Id="rId18" Type="http://schemas.openxmlformats.org/officeDocument/2006/relationships/hyperlink" Target="https://www.gsmarena.com/glossary.php3?term=camer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gsmarena.com/glossary.php3?term=resolution" TargetMode="External"/><Relationship Id="rId12" Type="http://schemas.openxmlformats.org/officeDocument/2006/relationships/hyperlink" Target="https://www.gsmarena.com/glossary.php3?term=gpu" TargetMode="External"/><Relationship Id="rId17" Type="http://schemas.openxmlformats.org/officeDocument/2006/relationships/hyperlink" Target="https://www.gsmarena.com/glossary.php3?term=camer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smarena.com/glossary.php3?term=battery-charging" TargetMode="External"/><Relationship Id="rId20" Type="http://schemas.openxmlformats.org/officeDocument/2006/relationships/hyperlink" Target="https://www.mi.co.id/id/poco-m3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smarena.com/xiaomi_poco_m3-10599.php" TargetMode="External"/><Relationship Id="rId11" Type="http://schemas.openxmlformats.org/officeDocument/2006/relationships/hyperlink" Target="https://www.gsmarena.com/glossary.php3?term=cpu" TargetMode="External"/><Relationship Id="rId5" Type="http://schemas.openxmlformats.org/officeDocument/2006/relationships/hyperlink" Target="https://www.gsmarena.com/glossary.php3?term=display-type" TargetMode="External"/><Relationship Id="rId15" Type="http://schemas.openxmlformats.org/officeDocument/2006/relationships/hyperlink" Target="https://www.gsmarena.com/glossary.php3?term=rechargeable-battery-type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gsmarena.com/glossary.php3?term=chipset" TargetMode="External"/><Relationship Id="rId19" Type="http://schemas.openxmlformats.org/officeDocument/2006/relationships/hyperlink" Target="https://www.gsmarena.com/glossary.php3?term=came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smarena.com/glossary.php3?term=os" TargetMode="External"/><Relationship Id="rId14" Type="http://schemas.openxmlformats.org/officeDocument/2006/relationships/hyperlink" Target="https://www.gsmarena.com/glossary.php3?term=dynamic-memory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6501F-30ED-443E-9A73-D17C37044560}"/>
      </w:docPartPr>
      <w:docPartBody>
        <w:p w:rsidR="00000000" w:rsidRDefault="009D5388">
          <w:r w:rsidRPr="007677DD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88"/>
    <w:rsid w:val="009D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538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REVIEW PENGGUNAAN HP POCO M3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0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ferdiansyah maulana</dc:creator>
  <cp:keywords/>
  <dc:description/>
  <cp:lastModifiedBy>ferdiansyahmaulana1010@gmail.com</cp:lastModifiedBy>
  <cp:revision>2</cp:revision>
  <dcterms:created xsi:type="dcterms:W3CDTF">2022-10-24T09:53:00Z</dcterms:created>
  <dcterms:modified xsi:type="dcterms:W3CDTF">2022-10-24T09:53:00Z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7113968f-fda9-48cb-927e-0d4a60e32a2b</vt:lpwstr>
  </property>
</Properties>
</file>